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E0583"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CC21869" wp14:editId="5D2F2AEA">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47DAD9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0BBB46EC" w14:textId="77777777" w:rsidTr="00FA7409">
        <w:trPr>
          <w:trHeight w:val="4320"/>
        </w:trPr>
        <w:tc>
          <w:tcPr>
            <w:tcW w:w="10800" w:type="dxa"/>
          </w:tcPr>
          <w:p w14:paraId="6D164E00"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4F421DE0" w14:textId="77777777" w:rsidTr="008F1ABD">
        <w:trPr>
          <w:trHeight w:val="944"/>
        </w:trPr>
        <w:tc>
          <w:tcPr>
            <w:tcW w:w="10800" w:type="dxa"/>
            <w:vAlign w:val="center"/>
          </w:tcPr>
          <w:p w14:paraId="2A9C7506" w14:textId="7144C05D" w:rsidR="004048B0" w:rsidRPr="004048B0" w:rsidRDefault="00245116" w:rsidP="004048B0">
            <w:pPr>
              <w:pStyle w:val="Title"/>
            </w:pPr>
            <w:r>
              <w:t>OPenCV Tutorial</w:t>
            </w:r>
          </w:p>
        </w:tc>
      </w:tr>
      <w:tr w:rsidR="004048B0" w:rsidRPr="004048B0" w14:paraId="0F954C15" w14:textId="77777777" w:rsidTr="008F1ABD">
        <w:trPr>
          <w:trHeight w:val="1528"/>
        </w:trPr>
        <w:tc>
          <w:tcPr>
            <w:tcW w:w="10800" w:type="dxa"/>
            <w:vAlign w:val="center"/>
          </w:tcPr>
          <w:p w14:paraId="36810B25" w14:textId="4CDF7836" w:rsidR="004048B0" w:rsidRPr="004048B0" w:rsidRDefault="00245116" w:rsidP="004048B0">
            <w:pPr>
              <w:pStyle w:val="Subtitle"/>
              <w:framePr w:wrap="auto" w:vAnchor="margin" w:hAnchor="text" w:yAlign="inline"/>
            </w:pPr>
            <w:r>
              <w:t>Team error404</w:t>
            </w:r>
          </w:p>
        </w:tc>
      </w:tr>
      <w:tr w:rsidR="004048B0" w:rsidRPr="004048B0" w14:paraId="7409D6B8" w14:textId="77777777" w:rsidTr="008F1ABD">
        <w:trPr>
          <w:trHeight w:val="6491"/>
        </w:trPr>
        <w:tc>
          <w:tcPr>
            <w:tcW w:w="10800" w:type="dxa"/>
            <w:vAlign w:val="bottom"/>
          </w:tcPr>
          <w:p w14:paraId="6D947999" w14:textId="20A40F04" w:rsidR="004048B0" w:rsidRPr="004048B0" w:rsidRDefault="0000108F" w:rsidP="004048B0">
            <w:pPr>
              <w:pStyle w:val="CoverInfo"/>
              <w:rPr>
                <w:noProof/>
              </w:rPr>
            </w:pPr>
            <w:r>
              <w:rPr>
                <w:noProof/>
              </w:rPr>
              <w:t>The Lab</w:t>
            </w:r>
            <w:r w:rsidR="004048B0" w:rsidRPr="004048B0">
              <w:rPr>
                <w:noProof/>
              </w:rPr>
              <w:t xml:space="preserve"> </w:t>
            </w:r>
            <w:sdt>
              <w:sdtPr>
                <w:rPr>
                  <w:noProof/>
                </w:rPr>
                <w:id w:val="-1690362417"/>
                <w:placeholder>
                  <w:docPart w:val="648B8F7E64E94CDAA1B2F3CBACDEDF0E"/>
                </w:placeholder>
                <w:temporary/>
                <w:showingPlcHdr/>
                <w15:appearance w15:val="hidden"/>
              </w:sdtPr>
              <w:sdtEndPr/>
              <w:sdtContent>
                <w:r w:rsidR="004048B0" w:rsidRPr="004048B0">
                  <w:rPr>
                    <w:noProof/>
                  </w:rPr>
                  <w:t>|</w:t>
                </w:r>
              </w:sdtContent>
            </w:sdt>
            <w:r w:rsidR="004048B0" w:rsidRPr="004048B0">
              <w:rPr>
                <w:noProof/>
              </w:rPr>
              <w:t xml:space="preserve"> </w:t>
            </w:r>
            <w:r w:rsidR="00245116">
              <w:rPr>
                <w:noProof/>
              </w:rPr>
              <w:t>KDG 2020-2021</w:t>
            </w:r>
          </w:p>
        </w:tc>
      </w:tr>
    </w:tbl>
    <w:p w14:paraId="387F3FAA" w14:textId="77777777" w:rsidR="00B678B1" w:rsidRPr="004048B0" w:rsidRDefault="00B678B1" w:rsidP="004048B0"/>
    <w:p w14:paraId="04BA291D"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74C7F488" w14:textId="77777777" w:rsidR="009C1C87" w:rsidRDefault="009C1C87">
      <w:r>
        <w:rPr>
          <w:noProof/>
        </w:rPr>
        <w:lastRenderedPageBreak/>
        <w:drawing>
          <wp:anchor distT="0" distB="0" distL="114300" distR="114300" simplePos="0" relativeHeight="251678719" behindDoc="1" locked="1" layoutInCell="1" allowOverlap="1" wp14:anchorId="758E4ABE" wp14:editId="69F5B6DA">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9363B61" w14:textId="77777777" w:rsidTr="00C17936">
        <w:trPr>
          <w:trHeight w:val="3456"/>
        </w:trPr>
        <w:tc>
          <w:tcPr>
            <w:tcW w:w="3168" w:type="dxa"/>
            <w:vMerge w:val="restart"/>
          </w:tcPr>
          <w:p w14:paraId="35FCEBAF" w14:textId="77777777" w:rsidR="00C17936" w:rsidRPr="004048B0" w:rsidRDefault="00C17936" w:rsidP="00E92204">
            <w:pPr>
              <w:pStyle w:val="CoverInfo"/>
              <w:spacing w:before="0"/>
            </w:pPr>
          </w:p>
          <w:p w14:paraId="42EA702A" w14:textId="77777777" w:rsidR="00517D36" w:rsidRPr="004048B0" w:rsidRDefault="00517D36" w:rsidP="00D51608"/>
        </w:tc>
        <w:tc>
          <w:tcPr>
            <w:tcW w:w="6035" w:type="dxa"/>
            <w:vAlign w:val="bottom"/>
          </w:tcPr>
          <w:p w14:paraId="36DDE20F" w14:textId="77777777" w:rsidR="00517D36" w:rsidRPr="004048B0" w:rsidRDefault="00517D36" w:rsidP="006551C3">
            <w:pPr>
              <w:pStyle w:val="Heading2"/>
            </w:pPr>
            <w:r w:rsidRPr="004048B0">
              <w:rPr>
                <w:noProof/>
                <w:lang w:eastAsia="en-AU"/>
              </w:rPr>
              <w:drawing>
                <wp:inline distT="0" distB="0" distL="0" distR="0" wp14:anchorId="2C3802B4" wp14:editId="7BCC84AF">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2E83A1B0" w14:textId="77777777" w:rsidTr="00C17936">
        <w:trPr>
          <w:trHeight w:val="1368"/>
        </w:trPr>
        <w:tc>
          <w:tcPr>
            <w:tcW w:w="3168" w:type="dxa"/>
            <w:vMerge/>
          </w:tcPr>
          <w:p w14:paraId="3090E197" w14:textId="77777777" w:rsidR="00517D36" w:rsidRPr="004048B0" w:rsidRDefault="00517D36" w:rsidP="00D51608"/>
        </w:tc>
        <w:tc>
          <w:tcPr>
            <w:tcW w:w="6035" w:type="dxa"/>
            <w:vAlign w:val="bottom"/>
          </w:tcPr>
          <w:p w14:paraId="412B2051" w14:textId="548279E6" w:rsidR="00517D36" w:rsidRPr="004048B0" w:rsidRDefault="00245116" w:rsidP="00C17936">
            <w:pPr>
              <w:pStyle w:val="Heading1"/>
            </w:pPr>
            <w:r w:rsidRPr="00245116">
              <w:t>Introduction</w:t>
            </w:r>
          </w:p>
        </w:tc>
      </w:tr>
      <w:tr w:rsidR="00517D36" w:rsidRPr="00245116" w14:paraId="1AE0EA73" w14:textId="77777777" w:rsidTr="00C17936">
        <w:trPr>
          <w:trHeight w:val="7443"/>
        </w:trPr>
        <w:tc>
          <w:tcPr>
            <w:tcW w:w="3168" w:type="dxa"/>
            <w:vMerge/>
          </w:tcPr>
          <w:p w14:paraId="0ADEA3C0" w14:textId="77777777" w:rsidR="00517D36" w:rsidRPr="004048B0" w:rsidRDefault="00517D36" w:rsidP="00D51608"/>
        </w:tc>
        <w:tc>
          <w:tcPr>
            <w:tcW w:w="6035" w:type="dxa"/>
          </w:tcPr>
          <w:p w14:paraId="1A3CA2D1" w14:textId="77777777" w:rsidR="00517D36" w:rsidRPr="00245116" w:rsidRDefault="00517D36" w:rsidP="00D51608">
            <w:pPr>
              <w:rPr>
                <w:b/>
                <w:bCs/>
                <w:color w:val="FFFFFF" w:themeColor="background1"/>
                <w:lang w:val="nl-NL"/>
              </w:rPr>
            </w:pPr>
          </w:p>
          <w:p w14:paraId="233EE9E5" w14:textId="77777777" w:rsidR="00517D36" w:rsidRPr="00245116" w:rsidRDefault="00517D36" w:rsidP="00D51608">
            <w:pPr>
              <w:rPr>
                <w:b/>
                <w:bCs/>
                <w:color w:val="FFFFFF" w:themeColor="background1"/>
                <w:lang w:val="nl-NL"/>
              </w:rPr>
            </w:pPr>
          </w:p>
          <w:p w14:paraId="6890ECFF" w14:textId="5E28D671" w:rsidR="00517D36" w:rsidRPr="00245116" w:rsidRDefault="00245116" w:rsidP="00245116">
            <w:pPr>
              <w:pStyle w:val="NormalBold"/>
            </w:pPr>
            <w:r w:rsidRPr="00245116">
              <w:t xml:space="preserve">In this tutorial we </w:t>
            </w:r>
            <w:r>
              <w:t xml:space="preserve">will introduce you to the basic of OpenCV. OpenCV is a python Library which is </w:t>
            </w:r>
            <w:r w:rsidRPr="00245116">
              <w:t xml:space="preserve">mainly </w:t>
            </w:r>
            <w:r>
              <w:t>use for r</w:t>
            </w:r>
            <w:r w:rsidRPr="00245116">
              <w:t>eal-time computer vision</w:t>
            </w:r>
            <w:r>
              <w:t xml:space="preserve">.  For our project we will use it to recognize certain objects and colors with our drone. </w:t>
            </w:r>
          </w:p>
        </w:tc>
      </w:tr>
    </w:tbl>
    <w:p w14:paraId="418F0243" w14:textId="77777777" w:rsidR="00114118" w:rsidRPr="00245116" w:rsidRDefault="00114118"/>
    <w:p w14:paraId="26569EEE" w14:textId="77777777" w:rsidR="007762BF" w:rsidRPr="00245116" w:rsidRDefault="007762BF">
      <w:pPr>
        <w:sectPr w:rsidR="007762BF" w:rsidRPr="00245116" w:rsidSect="006F5A91">
          <w:pgSz w:w="12240" w:h="15840"/>
          <w:pgMar w:top="720" w:right="720" w:bottom="720" w:left="720" w:header="288" w:footer="288" w:gutter="0"/>
          <w:cols w:space="720"/>
          <w:titlePg/>
          <w:docGrid w:linePitch="360"/>
        </w:sectPr>
      </w:pPr>
    </w:p>
    <w:p w14:paraId="641BDB16" w14:textId="67E94521" w:rsidR="00114118" w:rsidRPr="00245116" w:rsidRDefault="00114118"/>
    <w:tbl>
      <w:tblPr>
        <w:tblW w:w="10800" w:type="dxa"/>
        <w:tblLayout w:type="fixed"/>
        <w:tblLook w:val="0600" w:firstRow="0" w:lastRow="0" w:firstColumn="0" w:lastColumn="0" w:noHBand="1" w:noVBand="1"/>
      </w:tblPr>
      <w:tblGrid>
        <w:gridCol w:w="3600"/>
        <w:gridCol w:w="7200"/>
      </w:tblGrid>
      <w:tr w:rsidR="0015336E" w:rsidRPr="004048B0" w14:paraId="35B85DF2" w14:textId="77777777" w:rsidTr="006551C3">
        <w:trPr>
          <w:trHeight w:val="432"/>
        </w:trPr>
        <w:tc>
          <w:tcPr>
            <w:tcW w:w="3600" w:type="dxa"/>
            <w:vMerge w:val="restart"/>
          </w:tcPr>
          <w:p w14:paraId="5AA56CCE" w14:textId="1C7F60A6" w:rsidR="0015336E" w:rsidRDefault="0015336E" w:rsidP="005947BE">
            <w:pPr>
              <w:rPr>
                <w:noProof/>
              </w:rPr>
            </w:pPr>
          </w:p>
          <w:p w14:paraId="59972FC4" w14:textId="77777777" w:rsidR="00245116" w:rsidRPr="00245116" w:rsidRDefault="00245116" w:rsidP="00245116"/>
          <w:p w14:paraId="46A09861" w14:textId="77777777" w:rsidR="00245116" w:rsidRPr="00245116" w:rsidRDefault="00245116" w:rsidP="00245116"/>
          <w:p w14:paraId="72DE6A99" w14:textId="77777777" w:rsidR="00245116" w:rsidRPr="00245116" w:rsidRDefault="00245116" w:rsidP="00245116"/>
          <w:p w14:paraId="430D9499" w14:textId="3B035AE0" w:rsidR="00245116" w:rsidRPr="00245116" w:rsidRDefault="00B56DA4" w:rsidP="00245116">
            <w:r>
              <w:rPr>
                <w:noProof/>
              </w:rPr>
              <w:drawing>
                <wp:inline distT="0" distB="0" distL="0" distR="0" wp14:anchorId="0AC20E02" wp14:editId="47DDE501">
                  <wp:extent cx="1794137" cy="2209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6341" cy="2212515"/>
                          </a:xfrm>
                          <a:prstGeom prst="rect">
                            <a:avLst/>
                          </a:prstGeom>
                        </pic:spPr>
                      </pic:pic>
                    </a:graphicData>
                  </a:graphic>
                </wp:inline>
              </w:drawing>
            </w:r>
          </w:p>
          <w:p w14:paraId="5DB629DD" w14:textId="77777777" w:rsidR="00245116" w:rsidRPr="00245116" w:rsidRDefault="00245116" w:rsidP="00245116"/>
          <w:p w14:paraId="766114F7" w14:textId="77777777" w:rsidR="00245116" w:rsidRPr="00245116" w:rsidRDefault="00245116" w:rsidP="00245116"/>
          <w:p w14:paraId="70748878" w14:textId="77777777" w:rsidR="00245116" w:rsidRPr="00245116" w:rsidRDefault="00245116" w:rsidP="00245116"/>
          <w:p w14:paraId="5BDC43F6" w14:textId="77777777" w:rsidR="00245116" w:rsidRPr="00245116" w:rsidRDefault="00245116" w:rsidP="00245116"/>
          <w:p w14:paraId="173D1E5C" w14:textId="77777777" w:rsidR="00245116" w:rsidRPr="00245116" w:rsidRDefault="00245116" w:rsidP="00245116"/>
          <w:p w14:paraId="2538C21F" w14:textId="77777777" w:rsidR="00245116" w:rsidRPr="00245116" w:rsidRDefault="00245116" w:rsidP="00245116"/>
          <w:p w14:paraId="651F0E00" w14:textId="77777777" w:rsidR="00245116" w:rsidRPr="00245116" w:rsidRDefault="00245116" w:rsidP="00245116"/>
          <w:p w14:paraId="1C8953FC" w14:textId="26A72152" w:rsidR="00245116" w:rsidRDefault="00245116" w:rsidP="00245116"/>
          <w:p w14:paraId="74B604FA" w14:textId="16EFEBCC" w:rsidR="00B56DA4" w:rsidRDefault="00B56DA4" w:rsidP="00245116"/>
          <w:p w14:paraId="0D35B3E0" w14:textId="604245C8" w:rsidR="00B56DA4" w:rsidRDefault="00B56DA4" w:rsidP="00245116"/>
          <w:p w14:paraId="697BE657" w14:textId="77777777" w:rsidR="00B56DA4" w:rsidRPr="00245116" w:rsidRDefault="00B56DA4" w:rsidP="00245116"/>
          <w:p w14:paraId="3519F054" w14:textId="2DD5733C" w:rsidR="00245116" w:rsidRPr="00245116" w:rsidRDefault="00245116" w:rsidP="00245116"/>
          <w:p w14:paraId="22884918" w14:textId="435DD01F" w:rsidR="00245116" w:rsidRPr="00245116" w:rsidRDefault="00245116" w:rsidP="00245116"/>
          <w:p w14:paraId="0F05A7A1" w14:textId="5DAB8EC1" w:rsidR="00245116" w:rsidRPr="00245116" w:rsidRDefault="00245116" w:rsidP="00245116">
            <w:r>
              <w:rPr>
                <w:noProof/>
              </w:rPr>
              <mc:AlternateContent>
                <mc:Choice Requires="wps">
                  <w:drawing>
                    <wp:anchor distT="0" distB="0" distL="114300" distR="114300" simplePos="0" relativeHeight="251679743" behindDoc="1" locked="0" layoutInCell="1" allowOverlap="1" wp14:anchorId="2EE58D85" wp14:editId="2D8EDE87">
                      <wp:simplePos x="0" y="0"/>
                      <wp:positionH relativeFrom="column">
                        <wp:posOffset>263929</wp:posOffset>
                      </wp:positionH>
                      <wp:positionV relativeFrom="paragraph">
                        <wp:posOffset>171681</wp:posOffset>
                      </wp:positionV>
                      <wp:extent cx="1552575" cy="5810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552575" cy="58102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54D9F1" w14:textId="7ED30FA6" w:rsidR="00245116" w:rsidRPr="00245116" w:rsidRDefault="00245116" w:rsidP="00245116">
                                  <w:pPr>
                                    <w:jc w:val="center"/>
                                  </w:pPr>
                                  <w:r>
                                    <w:rPr>
                                      <w:lang w:val="nl-NL"/>
                                    </w:rPr>
                                    <w:t>ARDRONE AUTONOMY (Drone driver</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58D85" id="Rectangle 5" o:spid="_x0000_s1026" style="position:absolute;margin-left:20.8pt;margin-top:13.5pt;width:122.25pt;height:45.75pt;z-index:-25163673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" fillcolor="#92d050" strokecolor="#521f28 [1604]" strokeweight="1pt">
                      <v:textbox>
                        <w:txbxContent>
                          <w:p w14:paraId="2754D9F1" w14:textId="7ED30FA6" w:rsidR="00245116" w:rsidRPr="00245116" w:rsidRDefault="00245116" w:rsidP="00245116">
                            <w:pPr>
                              <w:jc w:val="center"/>
                            </w:pPr>
                            <w:r>
                              <w:rPr>
                                <w:lang w:val="nl-NL"/>
                              </w:rPr>
                              <w:t>ARDRONE AUTONOMY (Drone driver</w:t>
                            </w:r>
                            <w:r>
                              <w:t>)</w:t>
                            </w:r>
                          </w:p>
                        </w:txbxContent>
                      </v:textbox>
                    </v:rect>
                  </w:pict>
                </mc:Fallback>
              </mc:AlternateContent>
            </w:r>
          </w:p>
          <w:p w14:paraId="01C1C2D6" w14:textId="159F0C2E" w:rsidR="00245116" w:rsidRPr="00245116" w:rsidRDefault="00245116" w:rsidP="00245116">
            <w:r w:rsidRPr="00245116">
              <w:rPr>
                <w:noProof/>
              </w:rPr>
              <mc:AlternateContent>
                <mc:Choice Requires="wps">
                  <w:drawing>
                    <wp:anchor distT="0" distB="0" distL="114300" distR="114300" simplePos="0" relativeHeight="251692031" behindDoc="1" locked="0" layoutInCell="1" allowOverlap="1" wp14:anchorId="11A2ECB2" wp14:editId="5CFBB81C">
                      <wp:simplePos x="0" y="0"/>
                      <wp:positionH relativeFrom="column">
                        <wp:posOffset>1919547</wp:posOffset>
                      </wp:positionH>
                      <wp:positionV relativeFrom="paragraph">
                        <wp:posOffset>131387</wp:posOffset>
                      </wp:positionV>
                      <wp:extent cx="266700" cy="1219200"/>
                      <wp:effectExtent l="0" t="19050" r="152400" b="19050"/>
                      <wp:wrapNone/>
                      <wp:docPr id="22" name="Right Brace 22"/>
                      <wp:cNvGraphicFramePr/>
                      <a:graphic xmlns:a="http://schemas.openxmlformats.org/drawingml/2006/main">
                        <a:graphicData uri="http://schemas.microsoft.com/office/word/2010/wordprocessingShape">
                          <wps:wsp>
                            <wps:cNvSpPr/>
                            <wps:spPr>
                              <a:xfrm>
                                <a:off x="0" y="0"/>
                                <a:ext cx="266700" cy="1219200"/>
                              </a:xfrm>
                              <a:prstGeom prst="rightBrac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31381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2" o:spid="_x0000_s1026" type="#_x0000_t88" style="position:absolute;margin-left:151.15pt;margin-top:10.35pt;width:21pt;height:96pt;z-index:-251624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" adj="394" strokecolor="black [3213]" strokeweight="3pt">
                      <v:stroke joinstyle="miter"/>
                    </v:shape>
                  </w:pict>
                </mc:Fallback>
              </mc:AlternateContent>
            </w:r>
          </w:p>
          <w:p w14:paraId="488534F4" w14:textId="77777777" w:rsidR="00245116" w:rsidRPr="00245116" w:rsidRDefault="00245116" w:rsidP="00245116"/>
          <w:p w14:paraId="6494CAB9" w14:textId="4409697F" w:rsidR="00245116" w:rsidRPr="00245116" w:rsidRDefault="00245116" w:rsidP="00245116"/>
          <w:p w14:paraId="0784142C" w14:textId="0AC8BE21" w:rsidR="00245116" w:rsidRPr="00245116" w:rsidRDefault="00245116" w:rsidP="00245116"/>
          <w:p w14:paraId="2386B5DE" w14:textId="1022F90F" w:rsidR="00245116" w:rsidRPr="00245116" w:rsidRDefault="00245116" w:rsidP="00245116"/>
          <w:p w14:paraId="36469542" w14:textId="41677910" w:rsidR="00245116" w:rsidRPr="00245116" w:rsidRDefault="00245116" w:rsidP="00245116">
            <w:r>
              <w:rPr>
                <w:noProof/>
              </w:rPr>
              <mc:AlternateContent>
                <mc:Choice Requires="wps">
                  <w:drawing>
                    <wp:anchor distT="0" distB="0" distL="114300" distR="114300" simplePos="0" relativeHeight="251681791" behindDoc="1" locked="0" layoutInCell="1" allowOverlap="1" wp14:anchorId="24351B31" wp14:editId="3FD2E68F">
                      <wp:simplePos x="0" y="0"/>
                      <wp:positionH relativeFrom="column">
                        <wp:posOffset>277784</wp:posOffset>
                      </wp:positionH>
                      <wp:positionV relativeFrom="paragraph">
                        <wp:posOffset>35387</wp:posOffset>
                      </wp:positionV>
                      <wp:extent cx="1552575" cy="5810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552575" cy="58102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A3D87" w14:textId="6057826B" w:rsidR="00245116" w:rsidRPr="00245116" w:rsidRDefault="00245116" w:rsidP="00245116">
                                  <w:pPr>
                                    <w:jc w:val="center"/>
                                  </w:pPr>
                                  <w:r w:rsidRPr="00245116">
                                    <w:rPr>
                                      <w:lang w:val="nl-NL"/>
                                    </w:rPr>
                                    <w:t>GAZEBO 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51B31" id="Rectangle 17" o:spid="_x0000_s1027" style="position:absolute;margin-left:21.85pt;margin-top:2.8pt;width:122.25pt;height:45.75pt;z-index:-2516346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" fillcolor="#92d050" strokecolor="#521f28 [1604]" strokeweight="1pt">
                      <v:textbox>
                        <w:txbxContent>
                          <w:p w14:paraId="703A3D87" w14:textId="6057826B" w:rsidR="00245116" w:rsidRPr="00245116" w:rsidRDefault="00245116" w:rsidP="00245116">
                            <w:pPr>
                              <w:jc w:val="center"/>
                            </w:pPr>
                            <w:r w:rsidRPr="00245116">
                              <w:rPr>
                                <w:lang w:val="nl-NL"/>
                              </w:rPr>
                              <w:t>GAZEBO SIMULATOR</w:t>
                            </w:r>
                          </w:p>
                        </w:txbxContent>
                      </v:textbox>
                    </v:rect>
                  </w:pict>
                </mc:Fallback>
              </mc:AlternateContent>
            </w:r>
          </w:p>
          <w:p w14:paraId="32CCCFEF" w14:textId="77777777" w:rsidR="00245116" w:rsidRDefault="00245116" w:rsidP="00245116">
            <w:pPr>
              <w:rPr>
                <w:noProof/>
              </w:rPr>
            </w:pPr>
          </w:p>
          <w:p w14:paraId="3E162FE7" w14:textId="0DDF1637" w:rsidR="00245116" w:rsidRDefault="00245116" w:rsidP="00245116">
            <w:pPr>
              <w:rPr>
                <w:noProof/>
              </w:rPr>
            </w:pPr>
          </w:p>
          <w:p w14:paraId="1BB0D7E6" w14:textId="7615CA1F" w:rsidR="00245116" w:rsidRPr="00245116" w:rsidRDefault="00245116" w:rsidP="00245116">
            <w:pPr>
              <w:tabs>
                <w:tab w:val="left" w:pos="900"/>
              </w:tabs>
            </w:pPr>
            <w:r>
              <w:rPr>
                <w:noProof/>
              </w:rPr>
              <mc:AlternateContent>
                <mc:Choice Requires="wps">
                  <w:drawing>
                    <wp:anchor distT="0" distB="0" distL="114300" distR="114300" simplePos="0" relativeHeight="251683839" behindDoc="1" locked="0" layoutInCell="1" allowOverlap="1" wp14:anchorId="39B4EAC6" wp14:editId="4C508B1B">
                      <wp:simplePos x="0" y="0"/>
                      <wp:positionH relativeFrom="column">
                        <wp:posOffset>294640</wp:posOffset>
                      </wp:positionH>
                      <wp:positionV relativeFrom="paragraph">
                        <wp:posOffset>755015</wp:posOffset>
                      </wp:positionV>
                      <wp:extent cx="1552575" cy="58102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1552575" cy="58102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8336E3" w14:textId="36BFD624" w:rsidR="00245116" w:rsidRPr="00245116" w:rsidRDefault="00245116" w:rsidP="00245116">
                                  <w:pPr>
                                    <w:jc w:val="center"/>
                                  </w:pPr>
                                  <w:r>
                                    <w:rPr>
                                      <w:lang w:val="nl-NL"/>
                                    </w:rPr>
                                    <w:t xml:space="preserve">ROS </w:t>
                                  </w:r>
                                  <w:r>
                                    <w:rPr>
                                      <w:lang w:val="nl-NL"/>
                                    </w:rPr>
                                    <w:t>IMAGE 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4EAC6" id="Rectangle 19" o:spid="_x0000_s1028" style="position:absolute;margin-left:23.2pt;margin-top:59.45pt;width:122.25pt;height:45.75pt;z-index:-2516326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" fillcolor="#92d050" strokecolor="#521f28 [1604]" strokeweight="1pt">
                      <v:textbox>
                        <w:txbxContent>
                          <w:p w14:paraId="398336E3" w14:textId="36BFD624" w:rsidR="00245116" w:rsidRPr="00245116" w:rsidRDefault="00245116" w:rsidP="00245116">
                            <w:pPr>
                              <w:jc w:val="center"/>
                            </w:pPr>
                            <w:r>
                              <w:rPr>
                                <w:lang w:val="nl-NL"/>
                              </w:rPr>
                              <w:t xml:space="preserve">ROS </w:t>
                            </w:r>
                            <w:r>
                              <w:rPr>
                                <w:lang w:val="nl-NL"/>
                              </w:rPr>
                              <w:t>IMAGE SENDER</w:t>
                            </w:r>
                          </w:p>
                        </w:txbxContent>
                      </v:textbox>
                    </v:rect>
                  </w:pict>
                </mc:Fallback>
              </mc:AlternateContent>
            </w:r>
            <w:r>
              <w:tab/>
            </w:r>
          </w:p>
        </w:tc>
        <w:tc>
          <w:tcPr>
            <w:tcW w:w="7200" w:type="dxa"/>
          </w:tcPr>
          <w:p w14:paraId="6A576486" w14:textId="77777777" w:rsidR="0015336E" w:rsidRPr="004048B0" w:rsidRDefault="0015336E" w:rsidP="005947BE">
            <w:pPr>
              <w:rPr>
                <w:b/>
                <w:bCs/>
              </w:rPr>
            </w:pPr>
            <w:r w:rsidRPr="004048B0">
              <w:rPr>
                <w:noProof/>
                <w:lang w:eastAsia="en-AU"/>
              </w:rPr>
              <w:drawing>
                <wp:inline distT="0" distB="0" distL="0" distR="0" wp14:anchorId="700B30D9" wp14:editId="7756DA8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1D781A7D" w14:textId="77777777" w:rsidTr="00FE44CB">
        <w:trPr>
          <w:trHeight w:val="1440"/>
        </w:trPr>
        <w:tc>
          <w:tcPr>
            <w:tcW w:w="3600" w:type="dxa"/>
            <w:vMerge/>
          </w:tcPr>
          <w:p w14:paraId="7CF8CAA7" w14:textId="77777777" w:rsidR="0015336E" w:rsidRPr="004048B0" w:rsidRDefault="0015336E" w:rsidP="005947BE">
            <w:pPr>
              <w:rPr>
                <w:noProof/>
              </w:rPr>
            </w:pPr>
          </w:p>
        </w:tc>
        <w:tc>
          <w:tcPr>
            <w:tcW w:w="7200" w:type="dxa"/>
          </w:tcPr>
          <w:p w14:paraId="6F835C48" w14:textId="74ED2ED3" w:rsidR="0015336E" w:rsidRPr="004048B0" w:rsidRDefault="00245116" w:rsidP="00FE44CB">
            <w:pPr>
              <w:pStyle w:val="Heading2"/>
            </w:pPr>
            <w:r>
              <w:t>Requirments</w:t>
            </w:r>
          </w:p>
        </w:tc>
      </w:tr>
      <w:tr w:rsidR="0015336E" w:rsidRPr="004048B0" w14:paraId="53B1F1A1" w14:textId="77777777" w:rsidTr="006551C3">
        <w:trPr>
          <w:trHeight w:val="5680"/>
        </w:trPr>
        <w:tc>
          <w:tcPr>
            <w:tcW w:w="3600" w:type="dxa"/>
            <w:vMerge/>
          </w:tcPr>
          <w:p w14:paraId="239CE948" w14:textId="77777777" w:rsidR="0015336E" w:rsidRPr="004048B0" w:rsidRDefault="0015336E" w:rsidP="005947BE">
            <w:pPr>
              <w:rPr>
                <w:noProof/>
              </w:rPr>
            </w:pPr>
          </w:p>
        </w:tc>
        <w:tc>
          <w:tcPr>
            <w:tcW w:w="7200" w:type="dxa"/>
          </w:tcPr>
          <w:p w14:paraId="55AE27A7" w14:textId="2968D8E0" w:rsidR="0015336E" w:rsidRPr="004048B0" w:rsidRDefault="00245116" w:rsidP="0015336E">
            <w:pPr>
              <w:pStyle w:val="Heading3"/>
            </w:pPr>
            <w:r>
              <w:t>ROS</w:t>
            </w:r>
          </w:p>
          <w:p w14:paraId="153409DD" w14:textId="77777777" w:rsidR="0015336E" w:rsidRPr="004048B0" w:rsidRDefault="00EA0EF8" w:rsidP="0015336E">
            <w:r w:rsidRPr="004048B0">
              <w:t xml:space="preserve">Lorem ipsum dolor sit </w:t>
            </w:r>
            <w:proofErr w:type="spellStart"/>
            <w:r w:rsidRPr="004048B0">
              <w:t>amet</w:t>
            </w:r>
            <w:proofErr w:type="spellEnd"/>
            <w:r w:rsidRPr="004048B0">
              <w:t xml:space="preserve"> </w:t>
            </w:r>
            <w:proofErr w:type="spellStart"/>
            <w:r w:rsidRPr="004048B0">
              <w:t>consectetur</w:t>
            </w:r>
            <w:proofErr w:type="spellEnd"/>
            <w:r w:rsidRPr="004048B0">
              <w:t xml:space="preserve"> </w:t>
            </w:r>
            <w:proofErr w:type="spellStart"/>
            <w:r w:rsidRPr="004048B0">
              <w:t>adipiscing</w:t>
            </w:r>
            <w:proofErr w:type="spellEnd"/>
            <w:r w:rsidRPr="004048B0">
              <w:t xml:space="preserve">. Nisi </w:t>
            </w:r>
            <w:proofErr w:type="spellStart"/>
            <w:r w:rsidRPr="004048B0">
              <w:t>lacus</w:t>
            </w:r>
            <w:proofErr w:type="spellEnd"/>
            <w:r w:rsidRPr="004048B0">
              <w:t xml:space="preserve"> sed </w:t>
            </w:r>
            <w:proofErr w:type="spellStart"/>
            <w:r w:rsidRPr="004048B0">
              <w:t>viverra</w:t>
            </w:r>
            <w:proofErr w:type="spellEnd"/>
            <w:r w:rsidRPr="004048B0">
              <w:t xml:space="preserve"> </w:t>
            </w:r>
            <w:proofErr w:type="spellStart"/>
            <w:r w:rsidRPr="004048B0">
              <w:t>tellus</w:t>
            </w:r>
            <w:proofErr w:type="spellEnd"/>
            <w:r w:rsidRPr="004048B0">
              <w:t xml:space="preserve">. </w:t>
            </w:r>
            <w:proofErr w:type="spellStart"/>
            <w:r w:rsidRPr="004048B0">
              <w:t>Orci</w:t>
            </w:r>
            <w:proofErr w:type="spellEnd"/>
            <w:r w:rsidRPr="004048B0">
              <w:t xml:space="preserve"> </w:t>
            </w:r>
            <w:proofErr w:type="spellStart"/>
            <w:r w:rsidRPr="004048B0">
              <w:t>eu</w:t>
            </w:r>
            <w:proofErr w:type="spellEnd"/>
            <w:r w:rsidRPr="004048B0">
              <w:t xml:space="preserve"> </w:t>
            </w:r>
            <w:proofErr w:type="spellStart"/>
            <w:r w:rsidRPr="004048B0">
              <w:t>lobortis</w:t>
            </w:r>
            <w:proofErr w:type="spellEnd"/>
            <w:r w:rsidRPr="004048B0">
              <w:t xml:space="preserve"> </w:t>
            </w:r>
            <w:proofErr w:type="spellStart"/>
            <w:r w:rsidRPr="004048B0">
              <w:t>elementum</w:t>
            </w:r>
            <w:proofErr w:type="spellEnd"/>
            <w:r w:rsidRPr="004048B0">
              <w:t xml:space="preserve"> </w:t>
            </w:r>
            <w:proofErr w:type="spellStart"/>
            <w:r w:rsidRPr="004048B0">
              <w:t>nibh</w:t>
            </w:r>
            <w:proofErr w:type="spellEnd"/>
            <w:r w:rsidRPr="004048B0">
              <w:t xml:space="preserve"> </w:t>
            </w:r>
            <w:proofErr w:type="spellStart"/>
            <w:r w:rsidRPr="004048B0">
              <w:t>tellus</w:t>
            </w:r>
            <w:proofErr w:type="spellEnd"/>
            <w:r w:rsidRPr="004048B0">
              <w:t xml:space="preserve"> </w:t>
            </w:r>
            <w:proofErr w:type="spellStart"/>
            <w:r w:rsidRPr="004048B0">
              <w:t>molestie</w:t>
            </w:r>
            <w:proofErr w:type="spellEnd"/>
            <w:r w:rsidRPr="004048B0">
              <w:t xml:space="preserve"> </w:t>
            </w:r>
            <w:proofErr w:type="spellStart"/>
            <w:r w:rsidRPr="004048B0">
              <w:t>nunc</w:t>
            </w:r>
            <w:proofErr w:type="spellEnd"/>
            <w:r w:rsidRPr="004048B0">
              <w:t xml:space="preserve"> non. </w:t>
            </w:r>
            <w:proofErr w:type="spellStart"/>
            <w:r w:rsidRPr="004048B0">
              <w:t>Laoreet</w:t>
            </w:r>
            <w:proofErr w:type="spellEnd"/>
            <w:r w:rsidRPr="004048B0">
              <w:t xml:space="preserve"> </w:t>
            </w:r>
            <w:proofErr w:type="spellStart"/>
            <w:r w:rsidRPr="004048B0">
              <w:t>suspendisse</w:t>
            </w:r>
            <w:proofErr w:type="spellEnd"/>
            <w:r w:rsidRPr="004048B0">
              <w:t xml:space="preserve"> </w:t>
            </w:r>
            <w:proofErr w:type="spellStart"/>
            <w:r w:rsidRPr="004048B0">
              <w:t>interdum</w:t>
            </w:r>
            <w:proofErr w:type="spellEnd"/>
            <w:r w:rsidRPr="004048B0">
              <w:t xml:space="preserve"> </w:t>
            </w:r>
            <w:proofErr w:type="spellStart"/>
            <w:r w:rsidRPr="004048B0">
              <w:t>consectetur</w:t>
            </w:r>
            <w:proofErr w:type="spellEnd"/>
            <w:r w:rsidRPr="004048B0">
              <w:t xml:space="preserve"> libero id </w:t>
            </w:r>
            <w:proofErr w:type="spellStart"/>
            <w:r w:rsidRPr="004048B0">
              <w:t>faucibus</w:t>
            </w:r>
            <w:proofErr w:type="spellEnd"/>
            <w:r w:rsidRPr="004048B0">
              <w:t xml:space="preserve"> </w:t>
            </w:r>
            <w:proofErr w:type="spellStart"/>
            <w:r w:rsidRPr="004048B0">
              <w:t>nisl</w:t>
            </w:r>
            <w:proofErr w:type="spellEnd"/>
            <w:r w:rsidRPr="004048B0">
              <w:t xml:space="preserve"> </w:t>
            </w:r>
            <w:proofErr w:type="spellStart"/>
            <w:r w:rsidRPr="004048B0">
              <w:t>tincidunt</w:t>
            </w:r>
            <w:proofErr w:type="spellEnd"/>
            <w:r w:rsidRPr="004048B0">
              <w:t xml:space="preserve">. Pharetra </w:t>
            </w:r>
            <w:proofErr w:type="spellStart"/>
            <w:r w:rsidRPr="004048B0">
              <w:t>massa</w:t>
            </w:r>
            <w:proofErr w:type="spellEnd"/>
            <w:r w:rsidRPr="004048B0">
              <w:t xml:space="preserve"> </w:t>
            </w:r>
            <w:proofErr w:type="spellStart"/>
            <w:r w:rsidRPr="004048B0">
              <w:t>massa</w:t>
            </w:r>
            <w:proofErr w:type="spellEnd"/>
            <w:r w:rsidRPr="004048B0">
              <w:t xml:space="preserve"> </w:t>
            </w:r>
            <w:proofErr w:type="spellStart"/>
            <w:r w:rsidRPr="004048B0">
              <w:t>ultricies</w:t>
            </w:r>
            <w:proofErr w:type="spellEnd"/>
            <w:r w:rsidRPr="004048B0">
              <w:t xml:space="preserve"> mi </w:t>
            </w:r>
            <w:proofErr w:type="spellStart"/>
            <w:r w:rsidRPr="004048B0">
              <w:t>quis</w:t>
            </w:r>
            <w:proofErr w:type="spellEnd"/>
            <w:r w:rsidRPr="004048B0">
              <w:t xml:space="preserve"> </w:t>
            </w:r>
            <w:proofErr w:type="spellStart"/>
            <w:r w:rsidRPr="004048B0">
              <w:t>hendrerit</w:t>
            </w:r>
            <w:proofErr w:type="spellEnd"/>
            <w:r w:rsidRPr="004048B0">
              <w:t xml:space="preserve"> dolor. Non </w:t>
            </w:r>
            <w:proofErr w:type="spellStart"/>
            <w:r w:rsidRPr="004048B0">
              <w:t>tellus</w:t>
            </w:r>
            <w:proofErr w:type="spellEnd"/>
            <w:r w:rsidRPr="004048B0">
              <w:t xml:space="preserve"> </w:t>
            </w:r>
            <w:proofErr w:type="spellStart"/>
            <w:r w:rsidRPr="004048B0">
              <w:t>orci</w:t>
            </w:r>
            <w:proofErr w:type="spellEnd"/>
            <w:r w:rsidRPr="004048B0">
              <w:t xml:space="preserve"> ac auctor </w:t>
            </w:r>
            <w:proofErr w:type="spellStart"/>
            <w:r w:rsidRPr="004048B0">
              <w:t>augue</w:t>
            </w:r>
            <w:proofErr w:type="spellEnd"/>
            <w:r w:rsidRPr="004048B0">
              <w:t xml:space="preserve"> </w:t>
            </w:r>
            <w:proofErr w:type="spellStart"/>
            <w:r w:rsidRPr="004048B0">
              <w:t>mauris</w:t>
            </w:r>
            <w:proofErr w:type="spellEnd"/>
            <w:r w:rsidRPr="004048B0">
              <w:t xml:space="preserve"> </w:t>
            </w:r>
            <w:proofErr w:type="spellStart"/>
            <w:r w:rsidRPr="004048B0">
              <w:t>augue</w:t>
            </w:r>
            <w:proofErr w:type="spellEnd"/>
            <w:r w:rsidRPr="004048B0">
              <w:t xml:space="preserve"> </w:t>
            </w:r>
            <w:proofErr w:type="spellStart"/>
            <w:r w:rsidRPr="004048B0">
              <w:t>neque</w:t>
            </w:r>
            <w:proofErr w:type="spellEnd"/>
            <w:r w:rsidRPr="004048B0">
              <w:t xml:space="preserve"> gravida.</w:t>
            </w:r>
          </w:p>
          <w:p w14:paraId="086B0EBF" w14:textId="77777777" w:rsidR="0015336E" w:rsidRPr="004048B0" w:rsidRDefault="0015336E" w:rsidP="0015336E"/>
          <w:p w14:paraId="682D0029" w14:textId="77777777" w:rsidR="00245116" w:rsidRDefault="00245116" w:rsidP="00EA0EF8">
            <w:pPr>
              <w:rPr>
                <w:b/>
                <w:bCs/>
                <w:caps/>
                <w:noProof/>
                <w:spacing w:val="80"/>
                <w:sz w:val="36"/>
                <w:szCs w:val="32"/>
              </w:rPr>
            </w:pPr>
            <w:r w:rsidRPr="00245116">
              <w:rPr>
                <w:b/>
                <w:bCs/>
                <w:caps/>
                <w:noProof/>
                <w:spacing w:val="80"/>
                <w:sz w:val="36"/>
                <w:szCs w:val="32"/>
              </w:rPr>
              <w:t>Gazebo simulator</w:t>
            </w:r>
          </w:p>
          <w:p w14:paraId="34C620AE" w14:textId="171CA6FA" w:rsidR="00EA0EF8" w:rsidRPr="004048B0" w:rsidRDefault="00EA0EF8" w:rsidP="00EA0EF8"/>
          <w:p w14:paraId="2FE07FB7" w14:textId="77777777" w:rsidR="0015336E" w:rsidRPr="004048B0" w:rsidRDefault="00EA0EF8" w:rsidP="00EA0EF8">
            <w:r w:rsidRPr="004048B0">
              <w:t xml:space="preserve"> </w:t>
            </w:r>
          </w:p>
          <w:p w14:paraId="0BE7FCA8" w14:textId="77777777" w:rsidR="00245116" w:rsidRDefault="00245116" w:rsidP="00EA0EF8">
            <w:pPr>
              <w:rPr>
                <w:b/>
                <w:bCs/>
                <w:caps/>
                <w:noProof/>
                <w:spacing w:val="80"/>
                <w:sz w:val="36"/>
                <w:szCs w:val="32"/>
              </w:rPr>
            </w:pPr>
            <w:r w:rsidRPr="00245116">
              <w:rPr>
                <w:b/>
                <w:bCs/>
                <w:caps/>
                <w:noProof/>
                <w:spacing w:val="80"/>
                <w:sz w:val="36"/>
                <w:szCs w:val="32"/>
              </w:rPr>
              <w:t>Tum Simulator</w:t>
            </w:r>
          </w:p>
          <w:p w14:paraId="0603448C" w14:textId="6C6F3BEA" w:rsidR="00EA0EF8" w:rsidRPr="004048B0" w:rsidRDefault="00EA0EF8" w:rsidP="00EA0EF8"/>
          <w:p w14:paraId="7C058897" w14:textId="77777777" w:rsidR="00C17936" w:rsidRDefault="00C17936" w:rsidP="00EA0EF8"/>
          <w:p w14:paraId="2D279806" w14:textId="4A325602" w:rsidR="0000108F" w:rsidRDefault="0000108F" w:rsidP="0000108F">
            <w:pPr>
              <w:pStyle w:val="Heading3"/>
            </w:pPr>
            <w:r>
              <w:t>WEBCAm</w:t>
            </w:r>
          </w:p>
          <w:p w14:paraId="081A5BA7" w14:textId="0E7658D5" w:rsidR="0000108F" w:rsidRPr="0000108F" w:rsidRDefault="00980FC8" w:rsidP="0000108F">
            <w:r>
              <w:t xml:space="preserve">For this tutorial we want to </w:t>
            </w:r>
            <w:proofErr w:type="spellStart"/>
            <w:r>
              <w:t>realtime</w:t>
            </w:r>
            <w:proofErr w:type="spellEnd"/>
            <w:r>
              <w:t xml:space="preserve"> recognize objects. Because this is a tutorial instead of using a drone we opt for a </w:t>
            </w:r>
            <w:proofErr w:type="spellStart"/>
            <w:r>
              <w:t>webca</w:t>
            </w:r>
            <w:proofErr w:type="spellEnd"/>
          </w:p>
          <w:p w14:paraId="466960C3" w14:textId="7C199211" w:rsidR="0000108F" w:rsidRPr="004048B0" w:rsidRDefault="0000108F" w:rsidP="00EA0EF8"/>
        </w:tc>
      </w:tr>
      <w:tr w:rsidR="0015336E" w:rsidRPr="004048B0" w14:paraId="7D7C863B" w14:textId="77777777" w:rsidTr="006551C3">
        <w:trPr>
          <w:trHeight w:val="4892"/>
        </w:trPr>
        <w:tc>
          <w:tcPr>
            <w:tcW w:w="3600" w:type="dxa"/>
            <w:vMerge/>
          </w:tcPr>
          <w:p w14:paraId="6C8F90B1" w14:textId="77777777" w:rsidR="0015336E" w:rsidRPr="004048B0" w:rsidRDefault="0015336E" w:rsidP="005947BE">
            <w:pPr>
              <w:rPr>
                <w:noProof/>
              </w:rPr>
            </w:pPr>
          </w:p>
        </w:tc>
        <w:tc>
          <w:tcPr>
            <w:tcW w:w="7200" w:type="dxa"/>
          </w:tcPr>
          <w:p w14:paraId="5AAEC305" w14:textId="125EC31C" w:rsidR="0015336E" w:rsidRPr="004048B0" w:rsidRDefault="00B56DA4" w:rsidP="00120EDB">
            <w:pPr>
              <w:rPr>
                <w:noProof/>
              </w:rPr>
            </w:pPr>
            <w:r>
              <w:rPr>
                <w:noProof/>
              </w:rPr>
              <mc:AlternateContent>
                <mc:Choice Requires="wps">
                  <w:drawing>
                    <wp:anchor distT="0" distB="0" distL="114300" distR="114300" simplePos="0" relativeHeight="251698175" behindDoc="1" locked="0" layoutInCell="1" allowOverlap="1" wp14:anchorId="3134520B" wp14:editId="739D1395">
                      <wp:simplePos x="0" y="0"/>
                      <wp:positionH relativeFrom="column">
                        <wp:posOffset>2085975</wp:posOffset>
                      </wp:positionH>
                      <wp:positionV relativeFrom="paragraph">
                        <wp:posOffset>2516505</wp:posOffset>
                      </wp:positionV>
                      <wp:extent cx="1552575" cy="5810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552575" cy="58102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8EDE58" w14:textId="22022A02" w:rsidR="00783CB1" w:rsidRPr="00245116" w:rsidRDefault="00783CB1" w:rsidP="00783CB1">
                                  <w:pPr>
                                    <w:jc w:val="center"/>
                                  </w:pPr>
                                  <w:r>
                                    <w:rPr>
                                      <w:lang w:val="nl-NL"/>
                                    </w:rPr>
                                    <w:t>OPENCV                  (image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4520B" id="Rectangle 25" o:spid="_x0000_s1029" style="position:absolute;margin-left:164.25pt;margin-top:198.15pt;width:122.25pt;height:45.75pt;z-index:-2516183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" fillcolor="#92d050" strokecolor="#521f28 [1604]" strokeweight="1pt">
                      <v:textbox>
                        <w:txbxContent>
                          <w:p w14:paraId="5D8EDE58" w14:textId="22022A02" w:rsidR="00783CB1" w:rsidRPr="00245116" w:rsidRDefault="00783CB1" w:rsidP="00783CB1">
                            <w:pPr>
                              <w:jc w:val="center"/>
                            </w:pPr>
                            <w:r>
                              <w:rPr>
                                <w:lang w:val="nl-NL"/>
                              </w:rPr>
                              <w:t>OPENCV                  (image analysis)</w:t>
                            </w:r>
                          </w:p>
                        </w:txbxContent>
                      </v:textbox>
                    </v:rect>
                  </w:pict>
                </mc:Fallback>
              </mc:AlternateContent>
            </w:r>
            <w:r>
              <w:rPr>
                <w:noProof/>
              </w:rPr>
              <mc:AlternateContent>
                <mc:Choice Requires="wps">
                  <w:drawing>
                    <wp:anchor distT="0" distB="0" distL="114300" distR="114300" simplePos="0" relativeHeight="251688959" behindDoc="1" locked="0" layoutInCell="1" allowOverlap="1" wp14:anchorId="5E23A5EE" wp14:editId="3E3E6CAB">
                      <wp:simplePos x="0" y="0"/>
                      <wp:positionH relativeFrom="column">
                        <wp:posOffset>-6350</wp:posOffset>
                      </wp:positionH>
                      <wp:positionV relativeFrom="paragraph">
                        <wp:posOffset>2381250</wp:posOffset>
                      </wp:positionV>
                      <wp:extent cx="1704975" cy="866775"/>
                      <wp:effectExtent l="0" t="19050" r="47625" b="47625"/>
                      <wp:wrapNone/>
                      <wp:docPr id="20" name="Arrow: Right 20"/>
                      <wp:cNvGraphicFramePr/>
                      <a:graphic xmlns:a="http://schemas.openxmlformats.org/drawingml/2006/main">
                        <a:graphicData uri="http://schemas.microsoft.com/office/word/2010/wordprocessingShape">
                          <wps:wsp>
                            <wps:cNvSpPr/>
                            <wps:spPr>
                              <a:xfrm>
                                <a:off x="0" y="0"/>
                                <a:ext cx="1704975" cy="866775"/>
                              </a:xfrm>
                              <a:prstGeom prst="rightArrow">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81623" w14:textId="32ADDFE8" w:rsidR="00783CB1" w:rsidRPr="00783CB1" w:rsidRDefault="00783CB1" w:rsidP="00783CB1">
                                  <w:pPr>
                                    <w:jc w:val="center"/>
                                    <w:rPr>
                                      <w:color w:val="0D0D0D" w:themeColor="text1" w:themeTint="F2"/>
                                    </w:rPr>
                                  </w:pPr>
                                  <w:r w:rsidRPr="00783CB1">
                                    <w:rPr>
                                      <w:color w:val="0D0D0D" w:themeColor="text1" w:themeTint="F2"/>
                                    </w:rPr>
                                    <w:t>CV - 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23A5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30" type="#_x0000_t13" style="position:absolute;margin-left:-.5pt;margin-top:187.5pt;width:134.25pt;height:68.25pt;z-index:-2516275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" adj="16109" fillcolor="#e7e6e6 [3214]" strokecolor="black [3213]" strokeweight="1pt">
                      <v:textbox>
                        <w:txbxContent>
                          <w:p w14:paraId="45F81623" w14:textId="32ADDFE8" w:rsidR="00783CB1" w:rsidRPr="00783CB1" w:rsidRDefault="00783CB1" w:rsidP="00783CB1">
                            <w:pPr>
                              <w:jc w:val="center"/>
                              <w:rPr>
                                <w:color w:val="0D0D0D" w:themeColor="text1" w:themeTint="F2"/>
                              </w:rPr>
                            </w:pPr>
                            <w:r w:rsidRPr="00783CB1">
                              <w:rPr>
                                <w:color w:val="0D0D0D" w:themeColor="text1" w:themeTint="F2"/>
                              </w:rPr>
                              <w:t>CV - BRIDGE</w:t>
                            </w:r>
                          </w:p>
                        </w:txbxContent>
                      </v:textbox>
                    </v:shape>
                  </w:pict>
                </mc:Fallback>
              </mc:AlternateContent>
            </w:r>
            <w:r w:rsidR="00783CB1">
              <w:rPr>
                <w:noProof/>
              </w:rPr>
              <mc:AlternateContent>
                <mc:Choice Requires="wps">
                  <w:drawing>
                    <wp:anchor distT="0" distB="0" distL="114300" distR="114300" simplePos="0" relativeHeight="251696127" behindDoc="1" locked="0" layoutInCell="1" allowOverlap="1" wp14:anchorId="1E569E10" wp14:editId="5C068B6C">
                      <wp:simplePos x="0" y="0"/>
                      <wp:positionH relativeFrom="column">
                        <wp:posOffset>1988820</wp:posOffset>
                      </wp:positionH>
                      <wp:positionV relativeFrom="paragraph">
                        <wp:posOffset>852574</wp:posOffset>
                      </wp:positionV>
                      <wp:extent cx="1552575" cy="5810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1552575" cy="58102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8AA516" w14:textId="77777777" w:rsidR="00783CB1" w:rsidRPr="00245116" w:rsidRDefault="00783CB1" w:rsidP="00783CB1">
                                  <w:pPr>
                                    <w:jc w:val="center"/>
                                  </w:pPr>
                                  <w:r>
                                    <w:rPr>
                                      <w:lang w:val="nl-NL"/>
                                    </w:rPr>
                                    <w:t>ARDRONE AUTONOMY (Drone driver</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69E10" id="Rectangle 24" o:spid="_x0000_s1031" style="position:absolute;margin-left:156.6pt;margin-top:67.15pt;width:122.25pt;height:45.75pt;z-index:-2516203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" fillcolor="#92d050" strokecolor="#521f28 [1604]" strokeweight="1pt">
                      <v:textbox>
                        <w:txbxContent>
                          <w:p w14:paraId="3C8AA516" w14:textId="77777777" w:rsidR="00783CB1" w:rsidRPr="00245116" w:rsidRDefault="00783CB1" w:rsidP="00783CB1">
                            <w:pPr>
                              <w:jc w:val="center"/>
                            </w:pPr>
                            <w:r>
                              <w:rPr>
                                <w:lang w:val="nl-NL"/>
                              </w:rPr>
                              <w:t>ARDRONE AUTONOMY (Drone driver</w:t>
                            </w:r>
                            <w:r>
                              <w:t>)</w:t>
                            </w:r>
                          </w:p>
                        </w:txbxContent>
                      </v:textbox>
                    </v:rect>
                  </w:pict>
                </mc:Fallback>
              </mc:AlternateContent>
            </w:r>
            <w:r w:rsidR="00245116">
              <w:rPr>
                <w:noProof/>
              </w:rPr>
              <mc:AlternateContent>
                <mc:Choice Requires="wps">
                  <w:drawing>
                    <wp:anchor distT="0" distB="0" distL="114300" distR="114300" simplePos="0" relativeHeight="251691007" behindDoc="1" locked="0" layoutInCell="1" allowOverlap="1" wp14:anchorId="59CE6C0E" wp14:editId="60CFF6CC">
                      <wp:simplePos x="0" y="0"/>
                      <wp:positionH relativeFrom="column">
                        <wp:posOffset>83820</wp:posOffset>
                      </wp:positionH>
                      <wp:positionV relativeFrom="paragraph">
                        <wp:posOffset>746760</wp:posOffset>
                      </wp:positionV>
                      <wp:extent cx="1704975" cy="866775"/>
                      <wp:effectExtent l="0" t="19050" r="47625" b="47625"/>
                      <wp:wrapNone/>
                      <wp:docPr id="21" name="Arrow: Right 21"/>
                      <wp:cNvGraphicFramePr/>
                      <a:graphic xmlns:a="http://schemas.openxmlformats.org/drawingml/2006/main">
                        <a:graphicData uri="http://schemas.microsoft.com/office/word/2010/wordprocessingShape">
                          <wps:wsp>
                            <wps:cNvSpPr/>
                            <wps:spPr>
                              <a:xfrm>
                                <a:off x="0" y="0"/>
                                <a:ext cx="1704975" cy="866775"/>
                              </a:xfrm>
                              <a:prstGeom prst="rightArrow">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69E3" id="Arrow: Right 21" o:spid="_x0000_s1026" type="#_x0000_t13" style="position:absolute;margin-left:6.6pt;margin-top:58.8pt;width:134.25pt;height:68.25pt;z-index:-2516254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" adj="16109" fillcolor="#e7e6e6 [3214]" strokecolor="black [3213]" strokeweight="1pt"/>
                  </w:pict>
                </mc:Fallback>
              </mc:AlternateContent>
            </w:r>
          </w:p>
        </w:tc>
      </w:tr>
    </w:tbl>
    <w:p w14:paraId="1EBEFDE9" w14:textId="34E59BCA" w:rsidR="007762BF" w:rsidRPr="004048B0" w:rsidRDefault="007762BF"/>
    <w:p w14:paraId="201F8613"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746743BE" w14:textId="77777777" w:rsidR="005F350F" w:rsidRPr="004048B0" w:rsidRDefault="005F350F" w:rsidP="00B56DA4">
      <w:pPr>
        <w:ind w:left="3600"/>
        <w:jc w:val="right"/>
      </w:pPr>
    </w:p>
    <w:tbl>
      <w:tblPr>
        <w:tblW w:w="0" w:type="auto"/>
        <w:tblLook w:val="0600" w:firstRow="0" w:lastRow="0" w:firstColumn="0" w:lastColumn="0" w:noHBand="1" w:noVBand="1"/>
      </w:tblPr>
      <w:tblGrid>
        <w:gridCol w:w="3600"/>
        <w:gridCol w:w="7200"/>
      </w:tblGrid>
      <w:tr w:rsidR="00B56DA4" w:rsidRPr="004048B0" w14:paraId="708791E7" w14:textId="77777777" w:rsidTr="00B56DA4">
        <w:trPr>
          <w:gridBefore w:val="1"/>
          <w:wBefore w:w="3600" w:type="dxa"/>
          <w:trHeight w:val="432"/>
        </w:trPr>
        <w:tc>
          <w:tcPr>
            <w:tcW w:w="7200" w:type="dxa"/>
          </w:tcPr>
          <w:p w14:paraId="080630B7" w14:textId="77777777" w:rsidR="00B56DA4" w:rsidRPr="004048B0" w:rsidRDefault="00B56DA4" w:rsidP="00B56DA4">
            <w:pPr>
              <w:jc w:val="right"/>
            </w:pPr>
            <w:r w:rsidRPr="004048B0">
              <w:rPr>
                <w:noProof/>
                <w:lang w:eastAsia="en-AU"/>
              </w:rPr>
              <w:drawing>
                <wp:inline distT="0" distB="0" distL="0" distR="0" wp14:anchorId="5B4B870D" wp14:editId="7B88EB7D">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B56DA4" w:rsidRPr="004048B0" w14:paraId="03E7A701" w14:textId="77777777" w:rsidTr="00B56DA4">
        <w:trPr>
          <w:gridBefore w:val="1"/>
          <w:wBefore w:w="3600" w:type="dxa"/>
          <w:trHeight w:val="1440"/>
        </w:trPr>
        <w:tc>
          <w:tcPr>
            <w:tcW w:w="7200" w:type="dxa"/>
          </w:tcPr>
          <w:p w14:paraId="5FB0277C" w14:textId="7BEC3581" w:rsidR="00B56DA4" w:rsidRPr="004048B0" w:rsidRDefault="00B56DA4" w:rsidP="00B56DA4">
            <w:pPr>
              <w:pStyle w:val="Heading2"/>
              <w:jc w:val="right"/>
            </w:pPr>
            <w:r>
              <w:t>installing opencv</w:t>
            </w:r>
          </w:p>
        </w:tc>
      </w:tr>
      <w:tr w:rsidR="00B56DA4" w:rsidRPr="004048B0" w14:paraId="3D92A024" w14:textId="77777777" w:rsidTr="00B56DA4">
        <w:trPr>
          <w:gridBefore w:val="1"/>
          <w:wBefore w:w="3600" w:type="dxa"/>
          <w:trHeight w:val="11808"/>
        </w:trPr>
        <w:tc>
          <w:tcPr>
            <w:tcW w:w="7200" w:type="dxa"/>
          </w:tcPr>
          <w:p w14:paraId="533D682E" w14:textId="77777777" w:rsidR="00B56DA4" w:rsidRPr="00A143CB" w:rsidRDefault="00B56DA4" w:rsidP="00B5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FFFF" w:themeColor="background1"/>
                <w:sz w:val="20"/>
                <w:szCs w:val="20"/>
              </w:rPr>
            </w:pPr>
          </w:p>
          <w:p w14:paraId="17A8CA78" w14:textId="352627B0" w:rsidR="00B56DA4" w:rsidRDefault="00B56DA4" w:rsidP="00B56DA4">
            <w:r>
              <w:t xml:space="preserve">Open up the terminal and </w:t>
            </w:r>
            <w:r>
              <w:t xml:space="preserve">run the following command. This </w:t>
            </w:r>
            <w:proofErr w:type="spellStart"/>
            <w:r>
              <w:t>wil</w:t>
            </w:r>
            <w:proofErr w:type="spellEnd"/>
            <w:r>
              <w:t xml:space="preserve"> install the </w:t>
            </w:r>
            <w:proofErr w:type="spellStart"/>
            <w:r>
              <w:t>opencv</w:t>
            </w:r>
            <w:proofErr w:type="spellEnd"/>
            <w:r>
              <w:t xml:space="preserve"> library which we will use in this tutorial to identify objects.</w:t>
            </w:r>
          </w:p>
          <w:p w14:paraId="6DEB2243" w14:textId="77777777" w:rsidR="00B56DA4" w:rsidRPr="004048B0" w:rsidRDefault="00B56DA4" w:rsidP="00B56DA4"/>
          <w:p w14:paraId="5A414905" w14:textId="21577705" w:rsidR="00B56DA4" w:rsidRPr="00A143CB" w:rsidRDefault="00B56DA4" w:rsidP="00B56D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w:t>
            </w:r>
            <w:r>
              <w:rPr>
                <w:rFonts w:ascii="Courier New" w:eastAsia="Times New Roman" w:hAnsi="Courier New" w:cs="Courier New"/>
                <w:color w:val="A9B7C6"/>
                <w:sz w:val="20"/>
                <w:szCs w:val="20"/>
              </w:rPr>
              <w:t>ip</w:t>
            </w:r>
            <w:r>
              <w:rPr>
                <w:rFonts w:ascii="Courier New" w:eastAsia="Times New Roman" w:hAnsi="Courier New" w:cs="Courier New"/>
                <w:color w:val="A9B7C6"/>
                <w:sz w:val="20"/>
                <w:szCs w:val="20"/>
              </w:rPr>
              <w:t>3</w:t>
            </w:r>
            <w:r>
              <w:rPr>
                <w:rFonts w:ascii="Courier New" w:eastAsia="Times New Roman" w:hAnsi="Courier New" w:cs="Courier New"/>
                <w:color w:val="A9B7C6"/>
                <w:sz w:val="20"/>
                <w:szCs w:val="20"/>
              </w:rPr>
              <w:t xml:space="preserve"> install </w:t>
            </w:r>
            <w:proofErr w:type="spellStart"/>
            <w:r>
              <w:rPr>
                <w:rFonts w:ascii="Courier New" w:eastAsia="Times New Roman" w:hAnsi="Courier New" w:cs="Courier New"/>
                <w:color w:val="A9B7C6"/>
                <w:sz w:val="20"/>
                <w:szCs w:val="20"/>
              </w:rPr>
              <w:t>opencv</w:t>
            </w:r>
            <w:proofErr w:type="spellEnd"/>
            <w:r>
              <w:rPr>
                <w:rFonts w:ascii="Courier New" w:eastAsia="Times New Roman" w:hAnsi="Courier New" w:cs="Courier New"/>
                <w:color w:val="A9B7C6"/>
                <w:sz w:val="20"/>
                <w:szCs w:val="20"/>
              </w:rPr>
              <w:t>-python</w:t>
            </w:r>
          </w:p>
          <w:p w14:paraId="117C27DF" w14:textId="77777777" w:rsidR="00B56DA4" w:rsidRDefault="00B56DA4" w:rsidP="00B56DA4"/>
          <w:p w14:paraId="757A5D66" w14:textId="77777777" w:rsidR="00B56DA4" w:rsidRDefault="00B56DA4" w:rsidP="00B56DA4">
            <w:r>
              <w:t xml:space="preserve">Open up the terminal and run the following command. This </w:t>
            </w:r>
            <w:proofErr w:type="spellStart"/>
            <w:r>
              <w:t>wil</w:t>
            </w:r>
            <w:proofErr w:type="spellEnd"/>
            <w:r>
              <w:t xml:space="preserve"> install the latest </w:t>
            </w:r>
            <w:proofErr w:type="spellStart"/>
            <w:r>
              <w:t>opencv</w:t>
            </w:r>
            <w:proofErr w:type="spellEnd"/>
            <w:r>
              <w:t xml:space="preserve"> version.</w:t>
            </w:r>
          </w:p>
          <w:p w14:paraId="48F9DCC9" w14:textId="77777777" w:rsidR="00B56DA4" w:rsidRPr="004048B0" w:rsidRDefault="00B56DA4" w:rsidP="00B56DA4"/>
          <w:p w14:paraId="07A5366B" w14:textId="6F2CF651" w:rsidR="00B56DA4" w:rsidRDefault="00BD4C91" w:rsidP="00B56D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P</w:t>
            </w:r>
            <w:r w:rsidR="00B56DA4">
              <w:rPr>
                <w:rFonts w:ascii="Courier New" w:eastAsia="Times New Roman" w:hAnsi="Courier New" w:cs="Courier New"/>
                <w:color w:val="A9B7C6"/>
                <w:sz w:val="20"/>
                <w:szCs w:val="20"/>
              </w:rPr>
              <w:t>ip</w:t>
            </w:r>
            <w:r>
              <w:rPr>
                <w:rFonts w:ascii="Courier New" w:eastAsia="Times New Roman" w:hAnsi="Courier New" w:cs="Courier New"/>
                <w:color w:val="A9B7C6"/>
                <w:sz w:val="20"/>
                <w:szCs w:val="20"/>
              </w:rPr>
              <w:t>3</w:t>
            </w:r>
            <w:r w:rsidR="00B56DA4">
              <w:rPr>
                <w:rFonts w:ascii="Courier New" w:eastAsia="Times New Roman" w:hAnsi="Courier New" w:cs="Courier New"/>
                <w:color w:val="A9B7C6"/>
                <w:sz w:val="20"/>
                <w:szCs w:val="20"/>
              </w:rPr>
              <w:t xml:space="preserve"> install </w:t>
            </w:r>
            <w:r w:rsidR="00B56DA4">
              <w:rPr>
                <w:rFonts w:ascii="Courier New" w:eastAsia="Times New Roman" w:hAnsi="Courier New" w:cs="Courier New"/>
                <w:color w:val="A9B7C6"/>
                <w:sz w:val="20"/>
                <w:szCs w:val="20"/>
              </w:rPr>
              <w:t>matplotlib</w:t>
            </w:r>
          </w:p>
          <w:p w14:paraId="04AC16DE" w14:textId="77777777" w:rsidR="00B56DA4" w:rsidRDefault="00B56DA4" w:rsidP="00B56DA4"/>
          <w:p w14:paraId="40A6EF71" w14:textId="287F5710" w:rsidR="00B56DA4" w:rsidRDefault="00B56DA4" w:rsidP="00B56DA4">
            <w:r>
              <w:t xml:space="preserve">We will be using </w:t>
            </w:r>
            <w:proofErr w:type="spellStart"/>
            <w:r>
              <w:t>matplot</w:t>
            </w:r>
            <w:proofErr w:type="spellEnd"/>
            <w:r>
              <w:t xml:space="preserve"> to show us a visualization of the images. Those images are single frames from the camera of the parrot drone which we will be using to analyze.</w:t>
            </w:r>
          </w:p>
          <w:p w14:paraId="383BC9CB" w14:textId="68B94770" w:rsidR="00B56DA4" w:rsidRDefault="00B56DA4" w:rsidP="00B56DA4"/>
          <w:p w14:paraId="26F67399" w14:textId="1D4E9646" w:rsidR="00B56DA4" w:rsidRPr="004048B0" w:rsidRDefault="00B56DA4" w:rsidP="00B56DA4">
            <w:proofErr w:type="spellStart"/>
            <w:r>
              <w:t>Aswell</w:t>
            </w:r>
            <w:proofErr w:type="spellEnd"/>
            <w:r>
              <w:t xml:space="preserve"> as showing the results of the image recognition system we are going to build.</w:t>
            </w:r>
          </w:p>
          <w:p w14:paraId="26B292DA" w14:textId="6014CF77" w:rsidR="00B56DA4" w:rsidRDefault="00B56DA4" w:rsidP="00B56DA4">
            <w:r w:rsidRPr="004048B0">
              <w:t xml:space="preserve"> </w:t>
            </w:r>
          </w:p>
          <w:p w14:paraId="60F84D97" w14:textId="5EB222F1" w:rsidR="00B56DA4" w:rsidRDefault="00B56DA4" w:rsidP="00B56DA4">
            <w:pPr>
              <w:pStyle w:val="Heading3"/>
            </w:pPr>
            <w:r>
              <w:t>packages</w:t>
            </w:r>
          </w:p>
          <w:p w14:paraId="5EBFD605" w14:textId="77777777" w:rsidR="00B56DA4" w:rsidRPr="00B56DA4" w:rsidRDefault="00B56DA4" w:rsidP="00B56DA4">
            <w:pPr>
              <w:rPr>
                <w:lang/>
              </w:rPr>
            </w:pPr>
          </w:p>
          <w:p w14:paraId="6C86AB96" w14:textId="77777777" w:rsidR="00BD4C91" w:rsidRPr="00BD4C91" w:rsidRDefault="00BD4C91"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BD4C91">
              <w:rPr>
                <w:rFonts w:ascii="Courier New" w:eastAsia="Times New Roman" w:hAnsi="Courier New" w:cs="Courier New"/>
                <w:color w:val="A9B7C6"/>
                <w:sz w:val="20"/>
                <w:szCs w:val="20"/>
              </w:rPr>
              <w:t xml:space="preserve">import </w:t>
            </w:r>
            <w:proofErr w:type="spellStart"/>
            <w:r w:rsidRPr="00BD4C91">
              <w:rPr>
                <w:rFonts w:ascii="Courier New" w:eastAsia="Times New Roman" w:hAnsi="Courier New" w:cs="Courier New"/>
                <w:color w:val="A9B7C6"/>
                <w:sz w:val="20"/>
                <w:szCs w:val="20"/>
              </w:rPr>
              <w:t>numpy</w:t>
            </w:r>
            <w:proofErr w:type="spellEnd"/>
            <w:r w:rsidRPr="00BD4C91">
              <w:rPr>
                <w:rFonts w:ascii="Courier New" w:eastAsia="Times New Roman" w:hAnsi="Courier New" w:cs="Courier New"/>
                <w:color w:val="A9B7C6"/>
                <w:sz w:val="20"/>
                <w:szCs w:val="20"/>
              </w:rPr>
              <w:t xml:space="preserve"> as np</w:t>
            </w:r>
          </w:p>
          <w:p w14:paraId="05718FA8" w14:textId="19BB889F" w:rsidR="00BD4C91" w:rsidRDefault="00BD4C91"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BD4C91">
              <w:rPr>
                <w:rFonts w:ascii="Courier New" w:eastAsia="Times New Roman" w:hAnsi="Courier New" w:cs="Courier New"/>
                <w:color w:val="A9B7C6"/>
                <w:sz w:val="20"/>
                <w:szCs w:val="20"/>
              </w:rPr>
              <w:t xml:space="preserve">import </w:t>
            </w:r>
            <w:proofErr w:type="spellStart"/>
            <w:r w:rsidRPr="00BD4C91">
              <w:rPr>
                <w:rFonts w:ascii="Courier New" w:eastAsia="Times New Roman" w:hAnsi="Courier New" w:cs="Courier New"/>
                <w:color w:val="A9B7C6"/>
                <w:sz w:val="20"/>
                <w:szCs w:val="20"/>
              </w:rPr>
              <w:t>argparse</w:t>
            </w:r>
            <w:proofErr w:type="spellEnd"/>
          </w:p>
          <w:p w14:paraId="4A74EEF0" w14:textId="2AF27C89" w:rsidR="00BD4C91" w:rsidRDefault="00BD4C91"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BD4C91">
              <w:rPr>
                <w:rFonts w:ascii="Courier New" w:eastAsia="Times New Roman" w:hAnsi="Courier New" w:cs="Courier New"/>
                <w:color w:val="A9B7C6"/>
                <w:sz w:val="20"/>
                <w:szCs w:val="20"/>
              </w:rPr>
              <w:t>import cv2</w:t>
            </w:r>
          </w:p>
          <w:p w14:paraId="33A05808" w14:textId="5BFCFF76" w:rsidR="00BD4C91" w:rsidRPr="00BD4C91" w:rsidRDefault="00BD4C91"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import </w:t>
            </w:r>
          </w:p>
          <w:p w14:paraId="4A3DA20A" w14:textId="77777777" w:rsidR="00B56DA4" w:rsidRDefault="00B56DA4" w:rsidP="00B56DA4"/>
          <w:p w14:paraId="2C343CFA" w14:textId="77777777" w:rsidR="00BD4C91" w:rsidRDefault="00BD4C91" w:rsidP="00BD4C91">
            <w:pPr>
              <w:pStyle w:val="ListParagraph"/>
              <w:numPr>
                <w:ilvl w:val="0"/>
                <w:numId w:val="8"/>
              </w:numPr>
            </w:pPr>
            <w:r>
              <w:t xml:space="preserve">cv2 is the </w:t>
            </w:r>
            <w:proofErr w:type="spellStart"/>
            <w:r>
              <w:t>openCv</w:t>
            </w:r>
            <w:proofErr w:type="spellEnd"/>
            <w:r>
              <w:t xml:space="preserve"> library</w:t>
            </w:r>
          </w:p>
          <w:p w14:paraId="47B399EE" w14:textId="4AD04B9F" w:rsidR="00BD4C91" w:rsidRDefault="00BD4C91" w:rsidP="00BD4C91">
            <w:pPr>
              <w:pStyle w:val="ListParagraph"/>
              <w:numPr>
                <w:ilvl w:val="0"/>
                <w:numId w:val="8"/>
              </w:numPr>
            </w:pPr>
            <w:proofErr w:type="spellStart"/>
            <w:r>
              <w:t>numpy</w:t>
            </w:r>
            <w:proofErr w:type="spellEnd"/>
            <w:r>
              <w:t xml:space="preserve"> is an library to create p</w:t>
            </w:r>
            <w:r w:rsidRPr="00BD4C91">
              <w:t>owerful n-dimensional arrays</w:t>
            </w:r>
          </w:p>
          <w:p w14:paraId="33F1E33C" w14:textId="77777777" w:rsidR="00BD4C91" w:rsidRDefault="00BD4C91" w:rsidP="00BD4C91">
            <w:pPr>
              <w:pStyle w:val="ListParagraph"/>
              <w:numPr>
                <w:ilvl w:val="0"/>
                <w:numId w:val="8"/>
              </w:numPr>
            </w:pPr>
          </w:p>
          <w:p w14:paraId="15B78C6B" w14:textId="49A50401" w:rsidR="00BD4C91" w:rsidRPr="004048B0" w:rsidRDefault="00BD4C91" w:rsidP="00BD4C91"/>
        </w:tc>
      </w:tr>
      <w:tr w:rsidR="00980FC8" w:rsidRPr="004048B0" w14:paraId="5299AB1D" w14:textId="77777777" w:rsidTr="00295239">
        <w:trPr>
          <w:trHeight w:val="432"/>
        </w:trPr>
        <w:tc>
          <w:tcPr>
            <w:tcW w:w="10800" w:type="dxa"/>
            <w:gridSpan w:val="2"/>
          </w:tcPr>
          <w:p w14:paraId="214797DD" w14:textId="77777777" w:rsidR="00980FC8" w:rsidRPr="004048B0" w:rsidRDefault="00980FC8" w:rsidP="00295239">
            <w:pPr>
              <w:rPr>
                <w:noProof/>
              </w:rPr>
            </w:pPr>
            <w:r w:rsidRPr="004048B0">
              <w:rPr>
                <w:noProof/>
                <w:lang w:eastAsia="en-AU"/>
              </w:rPr>
              <w:lastRenderedPageBreak/>
              <w:drawing>
                <wp:inline distT="0" distB="0" distL="0" distR="0" wp14:anchorId="2E062418" wp14:editId="3CA38177">
                  <wp:extent cx="2286000" cy="222740"/>
                  <wp:effectExtent l="0" t="0" r="0" b="6350"/>
                  <wp:docPr id="26" name="Graphic 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980FC8" w:rsidRPr="004048B0" w14:paraId="5F790F62" w14:textId="77777777" w:rsidTr="00295239">
        <w:trPr>
          <w:trHeight w:val="1440"/>
        </w:trPr>
        <w:tc>
          <w:tcPr>
            <w:tcW w:w="10800" w:type="dxa"/>
            <w:gridSpan w:val="2"/>
          </w:tcPr>
          <w:p w14:paraId="1A454031" w14:textId="6EF76909" w:rsidR="00980FC8" w:rsidRDefault="00BD4C91" w:rsidP="00295239">
            <w:pPr>
              <w:pStyle w:val="Heading2"/>
            </w:pPr>
            <w:r>
              <w:t>Initialisation model</w:t>
            </w:r>
          </w:p>
          <w:p w14:paraId="6B6FD6A9" w14:textId="77777777" w:rsidR="00B56DA4" w:rsidRDefault="00B56DA4" w:rsidP="00B56DA4"/>
          <w:p w14:paraId="263B6E8C" w14:textId="77777777" w:rsidR="00BD4C91" w:rsidRDefault="00BD4C91" w:rsidP="00BD4C91">
            <w:pPr>
              <w:pStyle w:val="Heading3"/>
            </w:pPr>
            <w:r>
              <w:t>Neural net model</w:t>
            </w:r>
          </w:p>
          <w:p w14:paraId="510CC17B" w14:textId="77777777" w:rsidR="00BD4C91" w:rsidRDefault="00BD4C91" w:rsidP="00BD4C91"/>
          <w:p w14:paraId="7167769B" w14:textId="77777777" w:rsidR="00BD4C91" w:rsidRDefault="00BD4C91" w:rsidP="00BD4C91"/>
          <w:p w14:paraId="293DF9DE" w14:textId="77777777" w:rsidR="00BD4C91" w:rsidRDefault="00BD4C91"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BD4C91">
              <w:rPr>
                <w:rFonts w:ascii="Courier New" w:eastAsia="Times New Roman" w:hAnsi="Courier New" w:cs="Courier New"/>
                <w:color w:val="A9B7C6"/>
                <w:sz w:val="20"/>
                <w:szCs w:val="20"/>
              </w:rPr>
              <w:t>net = cv2.dnn.readNetFromCaffe(</w:t>
            </w:r>
            <w:proofErr w:type="spellStart"/>
            <w:r w:rsidRPr="00BD4C91">
              <w:rPr>
                <w:rFonts w:ascii="Courier New" w:eastAsia="Times New Roman" w:hAnsi="Courier New" w:cs="Courier New"/>
                <w:color w:val="A9B7C6"/>
                <w:sz w:val="20"/>
                <w:szCs w:val="20"/>
              </w:rPr>
              <w:t>args</w:t>
            </w:r>
            <w:proofErr w:type="spellEnd"/>
            <w:r w:rsidRPr="00BD4C91">
              <w:rPr>
                <w:rFonts w:ascii="Courier New" w:eastAsia="Times New Roman" w:hAnsi="Courier New" w:cs="Courier New"/>
                <w:color w:val="A9B7C6"/>
                <w:sz w:val="20"/>
                <w:szCs w:val="20"/>
              </w:rPr>
              <w:t>["</w:t>
            </w:r>
            <w:proofErr w:type="spellStart"/>
            <w:r w:rsidRPr="00BD4C91">
              <w:rPr>
                <w:rFonts w:ascii="Courier New" w:eastAsia="Times New Roman" w:hAnsi="Courier New" w:cs="Courier New"/>
                <w:color w:val="A9B7C6"/>
                <w:sz w:val="20"/>
                <w:szCs w:val="20"/>
              </w:rPr>
              <w:t>prototxt</w:t>
            </w:r>
            <w:proofErr w:type="spellEnd"/>
            <w:r w:rsidRPr="00BD4C91">
              <w:rPr>
                <w:rFonts w:ascii="Courier New" w:eastAsia="Times New Roman" w:hAnsi="Courier New" w:cs="Courier New"/>
                <w:color w:val="A9B7C6"/>
                <w:sz w:val="20"/>
                <w:szCs w:val="20"/>
              </w:rPr>
              <w:t xml:space="preserve">"], </w:t>
            </w:r>
            <w:proofErr w:type="spellStart"/>
            <w:r w:rsidRPr="00BD4C91">
              <w:rPr>
                <w:rFonts w:ascii="Courier New" w:eastAsia="Times New Roman" w:hAnsi="Courier New" w:cs="Courier New"/>
                <w:color w:val="A9B7C6"/>
                <w:sz w:val="20"/>
                <w:szCs w:val="20"/>
              </w:rPr>
              <w:t>args</w:t>
            </w:r>
            <w:proofErr w:type="spellEnd"/>
            <w:r w:rsidRPr="00BD4C91">
              <w:rPr>
                <w:rFonts w:ascii="Courier New" w:eastAsia="Times New Roman" w:hAnsi="Courier New" w:cs="Courier New"/>
                <w:color w:val="A9B7C6"/>
                <w:sz w:val="20"/>
                <w:szCs w:val="20"/>
              </w:rPr>
              <w:t>["model"])</w:t>
            </w:r>
            <w:proofErr w:type="spellStart"/>
            <w:r w:rsidRPr="00BD4C91">
              <w:rPr>
                <w:rFonts w:ascii="Courier New" w:eastAsia="Times New Roman" w:hAnsi="Courier New" w:cs="Courier New"/>
                <w:color w:val="A9B7C6"/>
                <w:sz w:val="20"/>
                <w:szCs w:val="20"/>
              </w:rPr>
              <w:t>numpy</w:t>
            </w:r>
            <w:proofErr w:type="spellEnd"/>
            <w:r w:rsidRPr="00BD4C91">
              <w:rPr>
                <w:rFonts w:ascii="Courier New" w:eastAsia="Times New Roman" w:hAnsi="Courier New" w:cs="Courier New"/>
                <w:color w:val="A9B7C6"/>
                <w:sz w:val="20"/>
                <w:szCs w:val="20"/>
              </w:rPr>
              <w:t xml:space="preserve"> as np</w:t>
            </w:r>
          </w:p>
          <w:p w14:paraId="49A7804E" w14:textId="77777777" w:rsidR="00BD4C91" w:rsidRPr="00BD4C91" w:rsidRDefault="00BD4C91"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p>
          <w:p w14:paraId="39F21531" w14:textId="77777777" w:rsidR="00BD4C91" w:rsidRDefault="00BD4C91" w:rsidP="00BD4C91"/>
          <w:p w14:paraId="3D20B87C" w14:textId="77777777" w:rsidR="00B56DA4" w:rsidRDefault="00B56DA4" w:rsidP="00B56DA4"/>
          <w:p w14:paraId="1000126C" w14:textId="77777777" w:rsidR="00B56DA4" w:rsidRDefault="00B56DA4" w:rsidP="00B56DA4"/>
          <w:p w14:paraId="13E1312E" w14:textId="77777777" w:rsidR="00BD4C91" w:rsidRPr="00BD4C91" w:rsidRDefault="00BD4C91" w:rsidP="00BD4C91">
            <w:pPr>
              <w:pStyle w:val="Heading3"/>
            </w:pPr>
            <w:r>
              <w:t>parameters</w:t>
            </w:r>
          </w:p>
          <w:p w14:paraId="412866FC" w14:textId="77777777" w:rsidR="00BD4C91" w:rsidRPr="00BD4C91" w:rsidRDefault="00BD4C91" w:rsidP="00BD4C91">
            <w:pPr>
              <w:numPr>
                <w:ilvl w:val="0"/>
                <w:numId w:val="9"/>
              </w:numPr>
              <w:spacing w:beforeAutospacing="1" w:line="240" w:lineRule="atLeast"/>
              <w:ind w:left="1080"/>
              <w:rPr>
                <w:rFonts w:ascii="Courier New" w:eastAsia="Times New Roman" w:hAnsi="Courier New" w:cs="Courier New"/>
                <w:color w:val="051E50"/>
                <w:sz w:val="15"/>
                <w:szCs w:val="15"/>
                <w:lang/>
              </w:rPr>
            </w:pPr>
            <w:r w:rsidRPr="00BD4C91">
              <w:rPr>
                <w:rFonts w:ascii="inherit" w:eastAsia="Times New Roman" w:hAnsi="inherit" w:cs="Courier New"/>
                <w:color w:val="000000"/>
                <w:sz w:val="24"/>
                <w:szCs w:val="24"/>
                <w:shd w:val="clear" w:color="auto" w:fill="F7F7F7"/>
                <w:lang/>
              </w:rPr>
              <w:t>--image</w:t>
            </w:r>
          </w:p>
          <w:p w14:paraId="4603B101" w14:textId="77777777" w:rsidR="00BD4C91" w:rsidRPr="00BD4C91" w:rsidRDefault="00BD4C91" w:rsidP="00BD4C91">
            <w:pPr>
              <w:spacing w:beforeAutospacing="1"/>
              <w:ind w:left="1080"/>
              <w:rPr>
                <w:rFonts w:ascii="Arial" w:eastAsia="Times New Roman" w:hAnsi="Arial" w:cs="Arial"/>
                <w:color w:val="051E50"/>
                <w:sz w:val="24"/>
                <w:szCs w:val="24"/>
                <w:lang/>
              </w:rPr>
            </w:pPr>
            <w:r w:rsidRPr="00BD4C91">
              <w:rPr>
                <w:rFonts w:ascii="Arial" w:eastAsia="Times New Roman" w:hAnsi="Arial" w:cs="Arial"/>
                <w:color w:val="051E50"/>
                <w:sz w:val="24"/>
                <w:szCs w:val="24"/>
                <w:lang/>
              </w:rPr>
              <w:t> : The path to the input image.</w:t>
            </w:r>
          </w:p>
          <w:p w14:paraId="16AA5CF1" w14:textId="77777777" w:rsidR="00BD4C91" w:rsidRPr="00BD4C91" w:rsidRDefault="00BD4C91" w:rsidP="00BD4C91">
            <w:pPr>
              <w:numPr>
                <w:ilvl w:val="0"/>
                <w:numId w:val="9"/>
              </w:numPr>
              <w:spacing w:beforeAutospacing="1" w:line="240" w:lineRule="atLeast"/>
              <w:ind w:left="1080"/>
              <w:rPr>
                <w:rFonts w:ascii="Courier New" w:eastAsia="Times New Roman" w:hAnsi="Courier New" w:cs="Courier New"/>
                <w:color w:val="051E50"/>
                <w:sz w:val="15"/>
                <w:szCs w:val="15"/>
                <w:lang/>
              </w:rPr>
            </w:pPr>
            <w:r w:rsidRPr="00BD4C91">
              <w:rPr>
                <w:rFonts w:ascii="inherit" w:eastAsia="Times New Roman" w:hAnsi="inherit" w:cs="Courier New"/>
                <w:color w:val="000000"/>
                <w:sz w:val="24"/>
                <w:szCs w:val="24"/>
                <w:shd w:val="clear" w:color="auto" w:fill="F7F7F7"/>
                <w:lang/>
              </w:rPr>
              <w:t>--prototxt</w:t>
            </w:r>
          </w:p>
          <w:p w14:paraId="20BC3A68" w14:textId="4B1A891C" w:rsidR="00BD4C91" w:rsidRPr="00BD4C91" w:rsidRDefault="00BD4C91" w:rsidP="00BD4C91">
            <w:pPr>
              <w:spacing w:beforeAutospacing="1"/>
              <w:ind w:left="1080"/>
              <w:rPr>
                <w:rFonts w:ascii="Arial" w:eastAsia="Times New Roman" w:hAnsi="Arial" w:cs="Arial"/>
                <w:color w:val="051E50"/>
                <w:sz w:val="24"/>
                <w:szCs w:val="24"/>
                <w:lang/>
              </w:rPr>
            </w:pPr>
            <w:r w:rsidRPr="00BD4C91">
              <w:rPr>
                <w:rFonts w:ascii="Arial" w:eastAsia="Times New Roman" w:hAnsi="Arial" w:cs="Arial"/>
                <w:color w:val="051E50"/>
                <w:sz w:val="24"/>
                <w:szCs w:val="24"/>
                <w:lang/>
              </w:rPr>
              <w:t> : The path to the prototxt file.</w:t>
            </w:r>
          </w:p>
          <w:p w14:paraId="70196BBD" w14:textId="77777777" w:rsidR="00BD4C91" w:rsidRPr="00BD4C91" w:rsidRDefault="00BD4C91" w:rsidP="00BD4C91">
            <w:pPr>
              <w:numPr>
                <w:ilvl w:val="0"/>
                <w:numId w:val="9"/>
              </w:numPr>
              <w:spacing w:beforeAutospacing="1" w:line="240" w:lineRule="atLeast"/>
              <w:ind w:left="1080"/>
              <w:rPr>
                <w:rFonts w:ascii="Courier New" w:eastAsia="Times New Roman" w:hAnsi="Courier New" w:cs="Courier New"/>
                <w:color w:val="051E50"/>
                <w:sz w:val="15"/>
                <w:szCs w:val="15"/>
                <w:lang/>
              </w:rPr>
            </w:pPr>
            <w:r w:rsidRPr="00BD4C91">
              <w:rPr>
                <w:rFonts w:ascii="inherit" w:eastAsia="Times New Roman" w:hAnsi="inherit" w:cs="Courier New"/>
                <w:color w:val="000000"/>
                <w:sz w:val="24"/>
                <w:szCs w:val="24"/>
                <w:shd w:val="clear" w:color="auto" w:fill="F7F7F7"/>
                <w:lang/>
              </w:rPr>
              <w:t>--model</w:t>
            </w:r>
          </w:p>
          <w:p w14:paraId="1A472833" w14:textId="77777777" w:rsidR="00BD4C91" w:rsidRPr="00BD4C91" w:rsidRDefault="00BD4C91" w:rsidP="00BD4C91">
            <w:pPr>
              <w:spacing w:beforeAutospacing="1"/>
              <w:ind w:left="1080"/>
              <w:rPr>
                <w:rFonts w:ascii="Arial" w:eastAsia="Times New Roman" w:hAnsi="Arial" w:cs="Arial"/>
                <w:color w:val="051E50"/>
                <w:sz w:val="24"/>
                <w:szCs w:val="24"/>
                <w:lang/>
              </w:rPr>
            </w:pPr>
            <w:r w:rsidRPr="00BD4C91">
              <w:rPr>
                <w:rFonts w:ascii="Arial" w:eastAsia="Times New Roman" w:hAnsi="Arial" w:cs="Arial"/>
                <w:color w:val="051E50"/>
                <w:sz w:val="24"/>
                <w:szCs w:val="24"/>
                <w:lang/>
              </w:rPr>
              <w:t> : The path to the pre-trained model.</w:t>
            </w:r>
          </w:p>
          <w:p w14:paraId="36DDEDCA" w14:textId="77777777" w:rsidR="00BD4C91" w:rsidRPr="00BD4C91" w:rsidRDefault="00BD4C91" w:rsidP="00BD4C91">
            <w:pPr>
              <w:numPr>
                <w:ilvl w:val="0"/>
                <w:numId w:val="9"/>
              </w:numPr>
              <w:spacing w:beforeAutospacing="1" w:line="240" w:lineRule="atLeast"/>
              <w:ind w:left="1080"/>
              <w:rPr>
                <w:rFonts w:ascii="Courier New" w:eastAsia="Times New Roman" w:hAnsi="Courier New" w:cs="Courier New"/>
                <w:color w:val="051E50"/>
                <w:sz w:val="15"/>
                <w:szCs w:val="15"/>
                <w:lang/>
              </w:rPr>
            </w:pPr>
            <w:r w:rsidRPr="00BD4C91">
              <w:rPr>
                <w:rFonts w:ascii="inherit" w:eastAsia="Times New Roman" w:hAnsi="inherit" w:cs="Courier New"/>
                <w:color w:val="000000"/>
                <w:sz w:val="24"/>
                <w:szCs w:val="24"/>
                <w:shd w:val="clear" w:color="auto" w:fill="F7F7F7"/>
                <w:lang/>
              </w:rPr>
              <w:t>--confidence</w:t>
            </w:r>
          </w:p>
          <w:p w14:paraId="7AF8403C" w14:textId="77777777" w:rsidR="00BD4C91" w:rsidRPr="00BD4C91" w:rsidRDefault="00BD4C91" w:rsidP="00BD4C91">
            <w:pPr>
              <w:spacing w:beforeAutospacing="1"/>
              <w:ind w:left="1080"/>
              <w:rPr>
                <w:rFonts w:ascii="Arial" w:eastAsia="Times New Roman" w:hAnsi="Arial" w:cs="Arial"/>
                <w:color w:val="051E50"/>
                <w:sz w:val="24"/>
                <w:szCs w:val="24"/>
                <w:lang/>
              </w:rPr>
            </w:pPr>
            <w:r w:rsidRPr="00BD4C91">
              <w:rPr>
                <w:rFonts w:ascii="Arial" w:eastAsia="Times New Roman" w:hAnsi="Arial" w:cs="Arial"/>
                <w:color w:val="051E50"/>
                <w:sz w:val="24"/>
                <w:szCs w:val="24"/>
                <w:lang/>
              </w:rPr>
              <w:t> : The minimum probability threshold to filter weak detections. The default is 20%.</w:t>
            </w:r>
          </w:p>
          <w:p w14:paraId="20C5468B" w14:textId="77777777" w:rsidR="00BD4C91" w:rsidRDefault="00BD4C91" w:rsidP="00BD4C91"/>
          <w:p w14:paraId="749CF735" w14:textId="77777777" w:rsidR="00B56DA4" w:rsidRDefault="00B56DA4" w:rsidP="00B56DA4"/>
          <w:p w14:paraId="46BFE5C5" w14:textId="77777777" w:rsidR="00B56DA4" w:rsidRDefault="00B56DA4" w:rsidP="00B56DA4"/>
          <w:p w14:paraId="57AFD371" w14:textId="77777777" w:rsidR="00B56DA4" w:rsidRDefault="00B56DA4" w:rsidP="00B56DA4"/>
          <w:p w14:paraId="794D03EA" w14:textId="77777777" w:rsidR="00B56DA4" w:rsidRDefault="00B56DA4" w:rsidP="00B56DA4"/>
          <w:p w14:paraId="72861F88" w14:textId="77777777" w:rsidR="00B56DA4" w:rsidRDefault="00B56DA4" w:rsidP="00B56DA4"/>
          <w:p w14:paraId="7C34E27B" w14:textId="77777777" w:rsidR="00B56DA4" w:rsidRDefault="00B56DA4" w:rsidP="00B56DA4"/>
          <w:p w14:paraId="4E6CDCDD" w14:textId="77777777" w:rsidR="00B56DA4" w:rsidRDefault="00B56DA4" w:rsidP="00B56DA4"/>
          <w:p w14:paraId="6473860B" w14:textId="77777777" w:rsidR="00B56DA4" w:rsidRDefault="00B56DA4" w:rsidP="00B56DA4"/>
          <w:p w14:paraId="3C9EF1DE" w14:textId="77777777" w:rsidR="00B56DA4" w:rsidRDefault="00B56DA4" w:rsidP="00B56DA4"/>
          <w:p w14:paraId="1104637E" w14:textId="77777777" w:rsidR="00B56DA4" w:rsidRDefault="00B56DA4" w:rsidP="00B56DA4"/>
          <w:p w14:paraId="1EB18858" w14:textId="77777777" w:rsidR="00B56DA4" w:rsidRDefault="00B56DA4" w:rsidP="00B56DA4"/>
          <w:p w14:paraId="6F731588" w14:textId="77777777" w:rsidR="00B56DA4" w:rsidRDefault="00B56DA4" w:rsidP="00B56DA4"/>
          <w:p w14:paraId="0925DEDC" w14:textId="77777777" w:rsidR="00B56DA4" w:rsidRDefault="00B56DA4" w:rsidP="00B56DA4"/>
          <w:p w14:paraId="54C3CF95" w14:textId="76FF7100" w:rsidR="00B56DA4" w:rsidRDefault="00B56DA4" w:rsidP="00B56DA4"/>
          <w:p w14:paraId="409F0017" w14:textId="2ED34C32" w:rsidR="00B56DA4" w:rsidRDefault="00B56DA4" w:rsidP="00B56DA4"/>
          <w:p w14:paraId="01376644" w14:textId="77777777" w:rsidR="00B56DA4" w:rsidRDefault="00B56DA4" w:rsidP="00B56DA4"/>
          <w:p w14:paraId="46602EAD" w14:textId="77777777" w:rsidR="00B56DA4" w:rsidRDefault="00B56DA4" w:rsidP="00B56DA4"/>
          <w:p w14:paraId="4DD94C18" w14:textId="77777777" w:rsidR="00B56DA4" w:rsidRDefault="00B56DA4" w:rsidP="00B56DA4"/>
          <w:p w14:paraId="6C46495B" w14:textId="72EB744B" w:rsidR="00B56DA4" w:rsidRPr="00B56DA4" w:rsidRDefault="00B56DA4" w:rsidP="00B56DA4"/>
        </w:tc>
      </w:tr>
      <w:tr w:rsidR="00B56DA4" w:rsidRPr="004048B0" w14:paraId="05B31807" w14:textId="77777777" w:rsidTr="00295239">
        <w:trPr>
          <w:trHeight w:val="432"/>
        </w:trPr>
        <w:tc>
          <w:tcPr>
            <w:tcW w:w="10800" w:type="dxa"/>
            <w:gridSpan w:val="2"/>
          </w:tcPr>
          <w:p w14:paraId="55A713E5" w14:textId="77777777" w:rsidR="00B56DA4" w:rsidRPr="004048B0" w:rsidRDefault="00B56DA4" w:rsidP="00B56DA4">
            <w:pPr>
              <w:jc w:val="right"/>
              <w:rPr>
                <w:noProof/>
              </w:rPr>
            </w:pPr>
            <w:r w:rsidRPr="004048B0">
              <w:rPr>
                <w:noProof/>
                <w:lang w:eastAsia="en-AU"/>
              </w:rPr>
              <w:lastRenderedPageBreak/>
              <w:drawing>
                <wp:inline distT="0" distB="0" distL="0" distR="0" wp14:anchorId="6D9A5788" wp14:editId="551CE9A7">
                  <wp:extent cx="2286000" cy="222740"/>
                  <wp:effectExtent l="0" t="0" r="0" b="6350"/>
                  <wp:docPr id="37" name="Graphic 3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B56DA4" w:rsidRPr="003E74F7" w14:paraId="15B6B469" w14:textId="77777777" w:rsidTr="00295239">
        <w:trPr>
          <w:trHeight w:val="1440"/>
        </w:trPr>
        <w:tc>
          <w:tcPr>
            <w:tcW w:w="10800" w:type="dxa"/>
            <w:gridSpan w:val="2"/>
          </w:tcPr>
          <w:p w14:paraId="0211FD25" w14:textId="132A1FED" w:rsidR="00B56DA4" w:rsidRDefault="00BD4C91" w:rsidP="00B56DA4">
            <w:pPr>
              <w:pStyle w:val="Heading2"/>
              <w:jc w:val="right"/>
            </w:pPr>
            <w:r>
              <w:t>Load image into blob and pass to model</w:t>
            </w:r>
          </w:p>
          <w:p w14:paraId="52178D61" w14:textId="6C97AA9C" w:rsidR="00BD4C91" w:rsidRDefault="00BD4C91" w:rsidP="00BD4C91"/>
          <w:p w14:paraId="117923DA" w14:textId="6F611B5D" w:rsidR="00BD4C91" w:rsidRDefault="00BD4C91" w:rsidP="00BD4C91"/>
          <w:p w14:paraId="7B63AF53" w14:textId="3A49FCC3" w:rsidR="00BD4C91" w:rsidRDefault="00BD4C91" w:rsidP="00BD4C91"/>
          <w:p w14:paraId="3B6B4019" w14:textId="111BF684" w:rsidR="00BD4C91" w:rsidRPr="003E74F7" w:rsidRDefault="003E74F7" w:rsidP="00BD4C91">
            <w:pPr>
              <w:shd w:val="clear" w:color="auto" w:fill="F7F7F7"/>
              <w:spacing w:line="210" w:lineRule="atLeast"/>
            </w:pPr>
            <w:r w:rsidRPr="003E74F7">
              <w:t>First we shape the i</w:t>
            </w:r>
            <w:r>
              <w:t xml:space="preserve">mage so it can fit in the blob. Then we use the </w:t>
            </w:r>
            <w:proofErr w:type="spellStart"/>
            <w:r>
              <w:t>opencv</w:t>
            </w:r>
            <w:proofErr w:type="spellEnd"/>
            <w:r>
              <w:t xml:space="preserve"> function to create a blob from the image.</w:t>
            </w:r>
          </w:p>
          <w:p w14:paraId="795708C5" w14:textId="77777777" w:rsidR="00BD4C91" w:rsidRPr="003E74F7" w:rsidRDefault="00BD4C91" w:rsidP="00BD4C91">
            <w:pPr>
              <w:shd w:val="clear" w:color="auto" w:fill="F7F7F7"/>
              <w:spacing w:line="210" w:lineRule="atLeast"/>
            </w:pPr>
          </w:p>
          <w:p w14:paraId="42AD843B" w14:textId="1C86C598" w:rsidR="00BD4C91" w:rsidRPr="003E74F7" w:rsidRDefault="00BD4C91" w:rsidP="00BD4C91">
            <w:pPr>
              <w:shd w:val="clear" w:color="auto" w:fill="F7F7F7"/>
              <w:spacing w:line="210" w:lineRule="atLeast"/>
            </w:pPr>
          </w:p>
        </w:tc>
      </w:tr>
      <w:tr w:rsidR="00B56DA4" w:rsidRPr="004048B0" w14:paraId="0EC66EEE" w14:textId="77777777" w:rsidTr="00295239">
        <w:trPr>
          <w:trHeight w:val="68"/>
        </w:trPr>
        <w:tc>
          <w:tcPr>
            <w:tcW w:w="10800" w:type="dxa"/>
            <w:gridSpan w:val="2"/>
          </w:tcPr>
          <w:p w14:paraId="345D5C89" w14:textId="77777777" w:rsidR="00BD4C91" w:rsidRPr="00BD4C91" w:rsidRDefault="00BD4C91"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BD4C91">
              <w:rPr>
                <w:rFonts w:ascii="Courier New" w:eastAsia="Times New Roman" w:hAnsi="Courier New" w:cs="Courier New"/>
                <w:color w:val="A9B7C6"/>
                <w:sz w:val="20"/>
                <w:szCs w:val="20"/>
              </w:rPr>
              <w:t>image = cv2.imread(</w:t>
            </w:r>
            <w:proofErr w:type="spellStart"/>
            <w:r w:rsidRPr="00BD4C91">
              <w:rPr>
                <w:rFonts w:ascii="Courier New" w:eastAsia="Times New Roman" w:hAnsi="Courier New" w:cs="Courier New"/>
                <w:color w:val="A9B7C6"/>
                <w:sz w:val="20"/>
                <w:szCs w:val="20"/>
              </w:rPr>
              <w:t>args</w:t>
            </w:r>
            <w:proofErr w:type="spellEnd"/>
            <w:r w:rsidRPr="00BD4C91">
              <w:rPr>
                <w:rFonts w:ascii="Courier New" w:eastAsia="Times New Roman" w:hAnsi="Courier New" w:cs="Courier New"/>
                <w:color w:val="A9B7C6"/>
                <w:sz w:val="20"/>
                <w:szCs w:val="20"/>
              </w:rPr>
              <w:t>["image"])</w:t>
            </w:r>
          </w:p>
          <w:p w14:paraId="7CB3D46C" w14:textId="77777777" w:rsidR="00BD4C91" w:rsidRPr="00BD4C91" w:rsidRDefault="00BD4C91"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BD4C91">
              <w:rPr>
                <w:rFonts w:ascii="Courier New" w:eastAsia="Times New Roman" w:hAnsi="Courier New" w:cs="Courier New"/>
                <w:color w:val="A9B7C6"/>
                <w:sz w:val="20"/>
                <w:szCs w:val="20"/>
              </w:rPr>
              <w:t xml:space="preserve">(h, w) = </w:t>
            </w:r>
            <w:proofErr w:type="spellStart"/>
            <w:r w:rsidRPr="00BD4C91">
              <w:rPr>
                <w:rFonts w:ascii="Courier New" w:eastAsia="Times New Roman" w:hAnsi="Courier New" w:cs="Courier New"/>
                <w:color w:val="A9B7C6"/>
                <w:sz w:val="20"/>
                <w:szCs w:val="20"/>
              </w:rPr>
              <w:t>image.shape</w:t>
            </w:r>
            <w:proofErr w:type="spellEnd"/>
            <w:r w:rsidRPr="00BD4C91">
              <w:rPr>
                <w:rFonts w:ascii="Courier New" w:eastAsia="Times New Roman" w:hAnsi="Courier New" w:cs="Courier New"/>
                <w:color w:val="A9B7C6"/>
                <w:sz w:val="20"/>
                <w:szCs w:val="20"/>
              </w:rPr>
              <w:t>[:2]</w:t>
            </w:r>
          </w:p>
          <w:p w14:paraId="19E93F94" w14:textId="3BF639B0" w:rsidR="00BD4C91" w:rsidRDefault="00BD4C91"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BD4C91">
              <w:rPr>
                <w:rFonts w:ascii="Courier New" w:eastAsia="Times New Roman" w:hAnsi="Courier New" w:cs="Courier New"/>
                <w:color w:val="A9B7C6"/>
                <w:sz w:val="20"/>
                <w:szCs w:val="20"/>
              </w:rPr>
              <w:t>blob = cv2.dnn.blobFromImage(cv2.resize(image, (300, 300)), 0.007843,</w:t>
            </w:r>
            <w:r w:rsidR="003E74F7">
              <w:t xml:space="preserve"> </w:t>
            </w:r>
            <w:r w:rsidR="003E74F7" w:rsidRPr="003E74F7">
              <w:rPr>
                <w:rFonts w:ascii="Courier New" w:eastAsia="Times New Roman" w:hAnsi="Courier New" w:cs="Courier New"/>
                <w:color w:val="A9B7C6"/>
                <w:sz w:val="20"/>
                <w:szCs w:val="20"/>
              </w:rPr>
              <w:t>(300, 300), 127.5)</w:t>
            </w:r>
          </w:p>
          <w:p w14:paraId="18ECDA0D" w14:textId="77777777" w:rsidR="003E74F7" w:rsidRPr="00BD4C91" w:rsidRDefault="003E74F7" w:rsidP="00BD4C91">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p>
          <w:p w14:paraId="790AC8A6" w14:textId="677BAE96" w:rsidR="00B56DA4" w:rsidRDefault="00B56DA4" w:rsidP="00BD4C91">
            <w:pPr>
              <w:spacing w:before="240"/>
            </w:pPr>
          </w:p>
          <w:p w14:paraId="4D338121" w14:textId="0011B56D" w:rsidR="00B56DA4" w:rsidRDefault="003E74F7" w:rsidP="00B56DA4">
            <w:pPr>
              <w:spacing w:before="240"/>
            </w:pPr>
            <w:r>
              <w:t>Now we are going to pass the blob through the model to make a prediction.</w:t>
            </w:r>
          </w:p>
          <w:p w14:paraId="78FC6CF7" w14:textId="77777777" w:rsidR="00B56DA4" w:rsidRDefault="00B56DA4" w:rsidP="00B56DA4">
            <w:pPr>
              <w:spacing w:before="240"/>
            </w:pPr>
          </w:p>
          <w:p w14:paraId="3C2E1E34"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proofErr w:type="spellStart"/>
            <w:r w:rsidRPr="003E74F7">
              <w:rPr>
                <w:rFonts w:ascii="Courier New" w:eastAsia="Times New Roman" w:hAnsi="Courier New" w:cs="Courier New"/>
                <w:color w:val="A9B7C6"/>
                <w:sz w:val="20"/>
                <w:szCs w:val="20"/>
              </w:rPr>
              <w:t>net.setInput</w:t>
            </w:r>
            <w:proofErr w:type="spellEnd"/>
            <w:r w:rsidRPr="003E74F7">
              <w:rPr>
                <w:rFonts w:ascii="Courier New" w:eastAsia="Times New Roman" w:hAnsi="Courier New" w:cs="Courier New"/>
                <w:color w:val="A9B7C6"/>
                <w:sz w:val="20"/>
                <w:szCs w:val="20"/>
              </w:rPr>
              <w:t>(blob)</w:t>
            </w:r>
          </w:p>
          <w:p w14:paraId="758C4547" w14:textId="48D51A8E" w:rsid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 xml:space="preserve">detections = </w:t>
            </w:r>
            <w:proofErr w:type="spellStart"/>
            <w:r w:rsidRPr="003E74F7">
              <w:rPr>
                <w:rFonts w:ascii="Courier New" w:eastAsia="Times New Roman" w:hAnsi="Courier New" w:cs="Courier New"/>
                <w:color w:val="A9B7C6"/>
                <w:sz w:val="20"/>
                <w:szCs w:val="20"/>
              </w:rPr>
              <w:t>net.forward</w:t>
            </w:r>
            <w:proofErr w:type="spellEnd"/>
            <w:r w:rsidRPr="003E74F7">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t>)</w:t>
            </w:r>
          </w:p>
          <w:p w14:paraId="326895C0"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rPr>
            </w:pPr>
          </w:p>
          <w:p w14:paraId="0A7C2931" w14:textId="2479EC6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BD4C91">
              <w:rPr>
                <w:rFonts w:ascii="Courier New" w:eastAsia="Times New Roman" w:hAnsi="Courier New" w:cs="Courier New"/>
                <w:color w:val="A9B7C6"/>
                <w:sz w:val="20"/>
                <w:szCs w:val="20"/>
              </w:rPr>
              <w:t>blob = cv2.dnn.blobFrom</w:t>
            </w:r>
            <w:r>
              <w:t xml:space="preserve"> </w:t>
            </w:r>
            <w:r w:rsidRPr="003E74F7">
              <w:rPr>
                <w:rFonts w:ascii="Courier New" w:eastAsia="Times New Roman" w:hAnsi="Courier New" w:cs="Courier New"/>
                <w:color w:val="A9B7C6"/>
                <w:sz w:val="20"/>
                <w:szCs w:val="20"/>
              </w:rPr>
              <w:t># loop over the detections</w:t>
            </w:r>
          </w:p>
          <w:p w14:paraId="79E1A1E7" w14:textId="359FF04F"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 xml:space="preserve">for </w:t>
            </w:r>
            <w:proofErr w:type="spellStart"/>
            <w:r w:rsidRPr="003E74F7">
              <w:rPr>
                <w:rFonts w:ascii="Courier New" w:eastAsia="Times New Roman" w:hAnsi="Courier New" w:cs="Courier New"/>
                <w:color w:val="A9B7C6"/>
                <w:sz w:val="20"/>
                <w:szCs w:val="20"/>
              </w:rPr>
              <w:t>i</w:t>
            </w:r>
            <w:proofErr w:type="spellEnd"/>
            <w:r w:rsidRPr="003E74F7">
              <w:rPr>
                <w:rFonts w:ascii="Courier New" w:eastAsia="Times New Roman" w:hAnsi="Courier New" w:cs="Courier New"/>
                <w:color w:val="A9B7C6"/>
                <w:sz w:val="20"/>
                <w:szCs w:val="20"/>
              </w:rPr>
              <w:t xml:space="preserve"> in </w:t>
            </w:r>
            <w:proofErr w:type="spellStart"/>
            <w:r w:rsidRPr="003E74F7">
              <w:rPr>
                <w:rFonts w:ascii="Courier New" w:eastAsia="Times New Roman" w:hAnsi="Courier New" w:cs="Courier New"/>
                <w:color w:val="A9B7C6"/>
                <w:sz w:val="20"/>
                <w:szCs w:val="20"/>
              </w:rPr>
              <w:t>np.arange</w:t>
            </w:r>
            <w:proofErr w:type="spellEnd"/>
            <w:r w:rsidRPr="003E74F7">
              <w:rPr>
                <w:rFonts w:ascii="Courier New" w:eastAsia="Times New Roman" w:hAnsi="Courier New" w:cs="Courier New"/>
                <w:color w:val="A9B7C6"/>
                <w:sz w:val="20"/>
                <w:szCs w:val="20"/>
              </w:rPr>
              <w:t xml:space="preserve">(0, </w:t>
            </w:r>
            <w:proofErr w:type="spellStart"/>
            <w:r w:rsidRPr="003E74F7">
              <w:rPr>
                <w:rFonts w:ascii="Courier New" w:eastAsia="Times New Roman" w:hAnsi="Courier New" w:cs="Courier New"/>
                <w:color w:val="A9B7C6"/>
                <w:sz w:val="20"/>
                <w:szCs w:val="20"/>
              </w:rPr>
              <w:t>detections.shape</w:t>
            </w:r>
            <w:proofErr w:type="spellEnd"/>
            <w:r w:rsidRPr="003E74F7">
              <w:rPr>
                <w:rFonts w:ascii="Courier New" w:eastAsia="Times New Roman" w:hAnsi="Courier New" w:cs="Courier New"/>
                <w:color w:val="A9B7C6"/>
                <w:sz w:val="20"/>
                <w:szCs w:val="20"/>
              </w:rPr>
              <w:t>[2]):</w:t>
            </w:r>
          </w:p>
          <w:p w14:paraId="600D25D5"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t xml:space="preserve">confidence = detections[0, 0, </w:t>
            </w:r>
            <w:proofErr w:type="spellStart"/>
            <w:r w:rsidRPr="003E74F7">
              <w:rPr>
                <w:rFonts w:ascii="Courier New" w:eastAsia="Times New Roman" w:hAnsi="Courier New" w:cs="Courier New"/>
                <w:color w:val="A9B7C6"/>
                <w:sz w:val="20"/>
                <w:szCs w:val="20"/>
              </w:rPr>
              <w:t>i</w:t>
            </w:r>
            <w:proofErr w:type="spellEnd"/>
            <w:r w:rsidRPr="003E74F7">
              <w:rPr>
                <w:rFonts w:ascii="Courier New" w:eastAsia="Times New Roman" w:hAnsi="Courier New" w:cs="Courier New"/>
                <w:color w:val="A9B7C6"/>
                <w:sz w:val="20"/>
                <w:szCs w:val="20"/>
              </w:rPr>
              <w:t>, 2]</w:t>
            </w:r>
          </w:p>
          <w:p w14:paraId="76599C21"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t xml:space="preserve">if confidence &gt; </w:t>
            </w:r>
            <w:proofErr w:type="spellStart"/>
            <w:r w:rsidRPr="003E74F7">
              <w:rPr>
                <w:rFonts w:ascii="Courier New" w:eastAsia="Times New Roman" w:hAnsi="Courier New" w:cs="Courier New"/>
                <w:color w:val="A9B7C6"/>
                <w:sz w:val="20"/>
                <w:szCs w:val="20"/>
              </w:rPr>
              <w:t>args</w:t>
            </w:r>
            <w:proofErr w:type="spellEnd"/>
            <w:r w:rsidRPr="003E74F7">
              <w:rPr>
                <w:rFonts w:ascii="Courier New" w:eastAsia="Times New Roman" w:hAnsi="Courier New" w:cs="Courier New"/>
                <w:color w:val="A9B7C6"/>
                <w:sz w:val="20"/>
                <w:szCs w:val="20"/>
              </w:rPr>
              <w:t>["confidence"]:</w:t>
            </w:r>
          </w:p>
          <w:p w14:paraId="66C799EB"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 extract the index of the class label from the `detections`,</w:t>
            </w:r>
          </w:p>
          <w:p w14:paraId="1268B6FF"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 then compute the (x, y)-coordinates of the bounding box for</w:t>
            </w:r>
          </w:p>
          <w:p w14:paraId="56411A52"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 the object</w:t>
            </w:r>
          </w:p>
          <w:p w14:paraId="1A9B92C9"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r>
            <w:proofErr w:type="spellStart"/>
            <w:r w:rsidRPr="003E74F7">
              <w:rPr>
                <w:rFonts w:ascii="Courier New" w:eastAsia="Times New Roman" w:hAnsi="Courier New" w:cs="Courier New"/>
                <w:color w:val="A9B7C6"/>
                <w:sz w:val="20"/>
                <w:szCs w:val="20"/>
              </w:rPr>
              <w:t>idx</w:t>
            </w:r>
            <w:proofErr w:type="spellEnd"/>
            <w:r w:rsidRPr="003E74F7">
              <w:rPr>
                <w:rFonts w:ascii="Courier New" w:eastAsia="Times New Roman" w:hAnsi="Courier New" w:cs="Courier New"/>
                <w:color w:val="A9B7C6"/>
                <w:sz w:val="20"/>
                <w:szCs w:val="20"/>
              </w:rPr>
              <w:t xml:space="preserve"> = int(detections[0, 0, </w:t>
            </w:r>
            <w:proofErr w:type="spellStart"/>
            <w:r w:rsidRPr="003E74F7">
              <w:rPr>
                <w:rFonts w:ascii="Courier New" w:eastAsia="Times New Roman" w:hAnsi="Courier New" w:cs="Courier New"/>
                <w:color w:val="A9B7C6"/>
                <w:sz w:val="20"/>
                <w:szCs w:val="20"/>
              </w:rPr>
              <w:t>i</w:t>
            </w:r>
            <w:proofErr w:type="spellEnd"/>
            <w:r w:rsidRPr="003E74F7">
              <w:rPr>
                <w:rFonts w:ascii="Courier New" w:eastAsia="Times New Roman" w:hAnsi="Courier New" w:cs="Courier New"/>
                <w:color w:val="A9B7C6"/>
                <w:sz w:val="20"/>
                <w:szCs w:val="20"/>
              </w:rPr>
              <w:t>, 1])</w:t>
            </w:r>
          </w:p>
          <w:p w14:paraId="5D5AD813"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 xml:space="preserve">box = detections[0, 0, </w:t>
            </w:r>
            <w:proofErr w:type="spellStart"/>
            <w:r w:rsidRPr="003E74F7">
              <w:rPr>
                <w:rFonts w:ascii="Courier New" w:eastAsia="Times New Roman" w:hAnsi="Courier New" w:cs="Courier New"/>
                <w:color w:val="A9B7C6"/>
                <w:sz w:val="20"/>
                <w:szCs w:val="20"/>
              </w:rPr>
              <w:t>i</w:t>
            </w:r>
            <w:proofErr w:type="spellEnd"/>
            <w:r w:rsidRPr="003E74F7">
              <w:rPr>
                <w:rFonts w:ascii="Courier New" w:eastAsia="Times New Roman" w:hAnsi="Courier New" w:cs="Courier New"/>
                <w:color w:val="A9B7C6"/>
                <w:sz w:val="20"/>
                <w:szCs w:val="20"/>
              </w:rPr>
              <w:t xml:space="preserve">, 3:7] * </w:t>
            </w:r>
            <w:proofErr w:type="spellStart"/>
            <w:r w:rsidRPr="003E74F7">
              <w:rPr>
                <w:rFonts w:ascii="Courier New" w:eastAsia="Times New Roman" w:hAnsi="Courier New" w:cs="Courier New"/>
                <w:color w:val="A9B7C6"/>
                <w:sz w:val="20"/>
                <w:szCs w:val="20"/>
              </w:rPr>
              <w:t>np.array</w:t>
            </w:r>
            <w:proofErr w:type="spellEnd"/>
            <w:r w:rsidRPr="003E74F7">
              <w:rPr>
                <w:rFonts w:ascii="Courier New" w:eastAsia="Times New Roman" w:hAnsi="Courier New" w:cs="Courier New"/>
                <w:color w:val="A9B7C6"/>
                <w:sz w:val="20"/>
                <w:szCs w:val="20"/>
              </w:rPr>
              <w:t>([w, h, w, h])</w:t>
            </w:r>
          </w:p>
          <w:p w14:paraId="01202D71"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w:t>
            </w:r>
            <w:proofErr w:type="spellStart"/>
            <w:r w:rsidRPr="003E74F7">
              <w:rPr>
                <w:rFonts w:ascii="Courier New" w:eastAsia="Times New Roman" w:hAnsi="Courier New" w:cs="Courier New"/>
                <w:color w:val="A9B7C6"/>
                <w:sz w:val="20"/>
                <w:szCs w:val="20"/>
              </w:rPr>
              <w:t>startX</w:t>
            </w:r>
            <w:proofErr w:type="spellEnd"/>
            <w:r w:rsidRPr="003E74F7">
              <w:rPr>
                <w:rFonts w:ascii="Courier New" w:eastAsia="Times New Roman" w:hAnsi="Courier New" w:cs="Courier New"/>
                <w:color w:val="A9B7C6"/>
                <w:sz w:val="20"/>
                <w:szCs w:val="20"/>
              </w:rPr>
              <w:t xml:space="preserve">, </w:t>
            </w:r>
            <w:proofErr w:type="spellStart"/>
            <w:r w:rsidRPr="003E74F7">
              <w:rPr>
                <w:rFonts w:ascii="Courier New" w:eastAsia="Times New Roman" w:hAnsi="Courier New" w:cs="Courier New"/>
                <w:color w:val="A9B7C6"/>
                <w:sz w:val="20"/>
                <w:szCs w:val="20"/>
              </w:rPr>
              <w:t>startY</w:t>
            </w:r>
            <w:proofErr w:type="spellEnd"/>
            <w:r w:rsidRPr="003E74F7">
              <w:rPr>
                <w:rFonts w:ascii="Courier New" w:eastAsia="Times New Roman" w:hAnsi="Courier New" w:cs="Courier New"/>
                <w:color w:val="A9B7C6"/>
                <w:sz w:val="20"/>
                <w:szCs w:val="20"/>
              </w:rPr>
              <w:t xml:space="preserve">, </w:t>
            </w:r>
            <w:proofErr w:type="spellStart"/>
            <w:r w:rsidRPr="003E74F7">
              <w:rPr>
                <w:rFonts w:ascii="Courier New" w:eastAsia="Times New Roman" w:hAnsi="Courier New" w:cs="Courier New"/>
                <w:color w:val="A9B7C6"/>
                <w:sz w:val="20"/>
                <w:szCs w:val="20"/>
              </w:rPr>
              <w:t>endX</w:t>
            </w:r>
            <w:proofErr w:type="spellEnd"/>
            <w:r w:rsidRPr="003E74F7">
              <w:rPr>
                <w:rFonts w:ascii="Courier New" w:eastAsia="Times New Roman" w:hAnsi="Courier New" w:cs="Courier New"/>
                <w:color w:val="A9B7C6"/>
                <w:sz w:val="20"/>
                <w:szCs w:val="20"/>
              </w:rPr>
              <w:t xml:space="preserve">, </w:t>
            </w:r>
            <w:proofErr w:type="spellStart"/>
            <w:r w:rsidRPr="003E74F7">
              <w:rPr>
                <w:rFonts w:ascii="Courier New" w:eastAsia="Times New Roman" w:hAnsi="Courier New" w:cs="Courier New"/>
                <w:color w:val="A9B7C6"/>
                <w:sz w:val="20"/>
                <w:szCs w:val="20"/>
              </w:rPr>
              <w:t>endY</w:t>
            </w:r>
            <w:proofErr w:type="spellEnd"/>
            <w:r w:rsidRPr="003E74F7">
              <w:rPr>
                <w:rFonts w:ascii="Courier New" w:eastAsia="Times New Roman" w:hAnsi="Courier New" w:cs="Courier New"/>
                <w:color w:val="A9B7C6"/>
                <w:sz w:val="20"/>
                <w:szCs w:val="20"/>
              </w:rPr>
              <w:t xml:space="preserve">) = </w:t>
            </w:r>
            <w:proofErr w:type="spellStart"/>
            <w:r w:rsidRPr="003E74F7">
              <w:rPr>
                <w:rFonts w:ascii="Courier New" w:eastAsia="Times New Roman" w:hAnsi="Courier New" w:cs="Courier New"/>
                <w:color w:val="A9B7C6"/>
                <w:sz w:val="20"/>
                <w:szCs w:val="20"/>
              </w:rPr>
              <w:t>box.astype</w:t>
            </w:r>
            <w:proofErr w:type="spellEnd"/>
            <w:r w:rsidRPr="003E74F7">
              <w:rPr>
                <w:rFonts w:ascii="Courier New" w:eastAsia="Times New Roman" w:hAnsi="Courier New" w:cs="Courier New"/>
                <w:color w:val="A9B7C6"/>
                <w:sz w:val="20"/>
                <w:szCs w:val="20"/>
              </w:rPr>
              <w:t>("int")</w:t>
            </w:r>
          </w:p>
          <w:p w14:paraId="134D461F"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label = "{}: {:.2f}%".format(CLASSES[</w:t>
            </w:r>
            <w:proofErr w:type="spellStart"/>
            <w:r w:rsidRPr="003E74F7">
              <w:rPr>
                <w:rFonts w:ascii="Courier New" w:eastAsia="Times New Roman" w:hAnsi="Courier New" w:cs="Courier New"/>
                <w:color w:val="A9B7C6"/>
                <w:sz w:val="20"/>
                <w:szCs w:val="20"/>
              </w:rPr>
              <w:t>idx</w:t>
            </w:r>
            <w:proofErr w:type="spellEnd"/>
            <w:r w:rsidRPr="003E74F7">
              <w:rPr>
                <w:rFonts w:ascii="Courier New" w:eastAsia="Times New Roman" w:hAnsi="Courier New" w:cs="Courier New"/>
                <w:color w:val="A9B7C6"/>
                <w:sz w:val="20"/>
                <w:szCs w:val="20"/>
              </w:rPr>
              <w:t>], confidence * 100)</w:t>
            </w:r>
          </w:p>
          <w:p w14:paraId="1687D414"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print("[INFO] {}".format(label))</w:t>
            </w:r>
          </w:p>
          <w:p w14:paraId="73DFBB4F"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cv2.rectangle(image, (</w:t>
            </w:r>
            <w:proofErr w:type="spellStart"/>
            <w:r w:rsidRPr="003E74F7">
              <w:rPr>
                <w:rFonts w:ascii="Courier New" w:eastAsia="Times New Roman" w:hAnsi="Courier New" w:cs="Courier New"/>
                <w:color w:val="A9B7C6"/>
                <w:sz w:val="20"/>
                <w:szCs w:val="20"/>
              </w:rPr>
              <w:t>startX</w:t>
            </w:r>
            <w:proofErr w:type="spellEnd"/>
            <w:r w:rsidRPr="003E74F7">
              <w:rPr>
                <w:rFonts w:ascii="Courier New" w:eastAsia="Times New Roman" w:hAnsi="Courier New" w:cs="Courier New"/>
                <w:color w:val="A9B7C6"/>
                <w:sz w:val="20"/>
                <w:szCs w:val="20"/>
              </w:rPr>
              <w:t xml:space="preserve">, </w:t>
            </w:r>
            <w:proofErr w:type="spellStart"/>
            <w:r w:rsidRPr="003E74F7">
              <w:rPr>
                <w:rFonts w:ascii="Courier New" w:eastAsia="Times New Roman" w:hAnsi="Courier New" w:cs="Courier New"/>
                <w:color w:val="A9B7C6"/>
                <w:sz w:val="20"/>
                <w:szCs w:val="20"/>
              </w:rPr>
              <w:t>startY</w:t>
            </w:r>
            <w:proofErr w:type="spellEnd"/>
            <w:r w:rsidRPr="003E74F7">
              <w:rPr>
                <w:rFonts w:ascii="Courier New" w:eastAsia="Times New Roman" w:hAnsi="Courier New" w:cs="Courier New"/>
                <w:color w:val="A9B7C6"/>
                <w:sz w:val="20"/>
                <w:szCs w:val="20"/>
              </w:rPr>
              <w:t>), (</w:t>
            </w:r>
            <w:proofErr w:type="spellStart"/>
            <w:r w:rsidRPr="003E74F7">
              <w:rPr>
                <w:rFonts w:ascii="Courier New" w:eastAsia="Times New Roman" w:hAnsi="Courier New" w:cs="Courier New"/>
                <w:color w:val="A9B7C6"/>
                <w:sz w:val="20"/>
                <w:szCs w:val="20"/>
              </w:rPr>
              <w:t>endX</w:t>
            </w:r>
            <w:proofErr w:type="spellEnd"/>
            <w:r w:rsidRPr="003E74F7">
              <w:rPr>
                <w:rFonts w:ascii="Courier New" w:eastAsia="Times New Roman" w:hAnsi="Courier New" w:cs="Courier New"/>
                <w:color w:val="A9B7C6"/>
                <w:sz w:val="20"/>
                <w:szCs w:val="20"/>
              </w:rPr>
              <w:t xml:space="preserve">, </w:t>
            </w:r>
            <w:proofErr w:type="spellStart"/>
            <w:r w:rsidRPr="003E74F7">
              <w:rPr>
                <w:rFonts w:ascii="Courier New" w:eastAsia="Times New Roman" w:hAnsi="Courier New" w:cs="Courier New"/>
                <w:color w:val="A9B7C6"/>
                <w:sz w:val="20"/>
                <w:szCs w:val="20"/>
              </w:rPr>
              <w:t>endY</w:t>
            </w:r>
            <w:proofErr w:type="spellEnd"/>
            <w:r w:rsidRPr="003E74F7">
              <w:rPr>
                <w:rFonts w:ascii="Courier New" w:eastAsia="Times New Roman" w:hAnsi="Courier New" w:cs="Courier New"/>
                <w:color w:val="A9B7C6"/>
                <w:sz w:val="20"/>
                <w:szCs w:val="20"/>
              </w:rPr>
              <w:t>),</w:t>
            </w:r>
          </w:p>
          <w:p w14:paraId="6921C0CE"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COLORS[</w:t>
            </w:r>
            <w:proofErr w:type="spellStart"/>
            <w:r w:rsidRPr="003E74F7">
              <w:rPr>
                <w:rFonts w:ascii="Courier New" w:eastAsia="Times New Roman" w:hAnsi="Courier New" w:cs="Courier New"/>
                <w:color w:val="A9B7C6"/>
                <w:sz w:val="20"/>
                <w:szCs w:val="20"/>
              </w:rPr>
              <w:t>idx</w:t>
            </w:r>
            <w:proofErr w:type="spellEnd"/>
            <w:r w:rsidRPr="003E74F7">
              <w:rPr>
                <w:rFonts w:ascii="Courier New" w:eastAsia="Times New Roman" w:hAnsi="Courier New" w:cs="Courier New"/>
                <w:color w:val="A9B7C6"/>
                <w:sz w:val="20"/>
                <w:szCs w:val="20"/>
              </w:rPr>
              <w:t>], 2)</w:t>
            </w:r>
          </w:p>
          <w:p w14:paraId="4EEE8975" w14:textId="77777777" w:rsidR="003E74F7" w:rsidRP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 xml:space="preserve">y = </w:t>
            </w:r>
            <w:proofErr w:type="spellStart"/>
            <w:r w:rsidRPr="003E74F7">
              <w:rPr>
                <w:rFonts w:ascii="Courier New" w:eastAsia="Times New Roman" w:hAnsi="Courier New" w:cs="Courier New"/>
                <w:color w:val="A9B7C6"/>
                <w:sz w:val="20"/>
                <w:szCs w:val="20"/>
              </w:rPr>
              <w:t>startY</w:t>
            </w:r>
            <w:proofErr w:type="spellEnd"/>
            <w:r w:rsidRPr="003E74F7">
              <w:rPr>
                <w:rFonts w:ascii="Courier New" w:eastAsia="Times New Roman" w:hAnsi="Courier New" w:cs="Courier New"/>
                <w:color w:val="A9B7C6"/>
                <w:sz w:val="20"/>
                <w:szCs w:val="20"/>
              </w:rPr>
              <w:t xml:space="preserve"> - 15 if </w:t>
            </w:r>
            <w:proofErr w:type="spellStart"/>
            <w:r w:rsidRPr="003E74F7">
              <w:rPr>
                <w:rFonts w:ascii="Courier New" w:eastAsia="Times New Roman" w:hAnsi="Courier New" w:cs="Courier New"/>
                <w:color w:val="A9B7C6"/>
                <w:sz w:val="20"/>
                <w:szCs w:val="20"/>
              </w:rPr>
              <w:t>startY</w:t>
            </w:r>
            <w:proofErr w:type="spellEnd"/>
            <w:r w:rsidRPr="003E74F7">
              <w:rPr>
                <w:rFonts w:ascii="Courier New" w:eastAsia="Times New Roman" w:hAnsi="Courier New" w:cs="Courier New"/>
                <w:color w:val="A9B7C6"/>
                <w:sz w:val="20"/>
                <w:szCs w:val="20"/>
              </w:rPr>
              <w:t xml:space="preserve"> - 15 &gt; 15 else </w:t>
            </w:r>
            <w:proofErr w:type="spellStart"/>
            <w:r w:rsidRPr="003E74F7">
              <w:rPr>
                <w:rFonts w:ascii="Courier New" w:eastAsia="Times New Roman" w:hAnsi="Courier New" w:cs="Courier New"/>
                <w:color w:val="A9B7C6"/>
                <w:sz w:val="20"/>
                <w:szCs w:val="20"/>
              </w:rPr>
              <w:t>startY</w:t>
            </w:r>
            <w:proofErr w:type="spellEnd"/>
            <w:r w:rsidRPr="003E74F7">
              <w:rPr>
                <w:rFonts w:ascii="Courier New" w:eastAsia="Times New Roman" w:hAnsi="Courier New" w:cs="Courier New"/>
                <w:color w:val="A9B7C6"/>
                <w:sz w:val="20"/>
                <w:szCs w:val="20"/>
              </w:rPr>
              <w:t xml:space="preserve"> + 15</w:t>
            </w:r>
          </w:p>
          <w:p w14:paraId="301C398D" w14:textId="2D90958F" w:rsidR="003E74F7" w:rsidRDefault="003E74F7"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3E74F7">
              <w:rPr>
                <w:rFonts w:ascii="Courier New" w:eastAsia="Times New Roman" w:hAnsi="Courier New" w:cs="Courier New"/>
                <w:color w:val="A9B7C6"/>
                <w:sz w:val="20"/>
                <w:szCs w:val="20"/>
              </w:rPr>
              <w:tab/>
            </w:r>
            <w:r w:rsidRPr="003E74F7">
              <w:rPr>
                <w:rFonts w:ascii="Courier New" w:eastAsia="Times New Roman" w:hAnsi="Courier New" w:cs="Courier New"/>
                <w:color w:val="A9B7C6"/>
                <w:sz w:val="20"/>
                <w:szCs w:val="20"/>
              </w:rPr>
              <w:tab/>
              <w:t>cv2.putText(image, label, (</w:t>
            </w:r>
            <w:proofErr w:type="spellStart"/>
            <w:r w:rsidRPr="003E74F7">
              <w:rPr>
                <w:rFonts w:ascii="Courier New" w:eastAsia="Times New Roman" w:hAnsi="Courier New" w:cs="Courier New"/>
                <w:color w:val="A9B7C6"/>
                <w:sz w:val="20"/>
                <w:szCs w:val="20"/>
              </w:rPr>
              <w:t>startX</w:t>
            </w:r>
            <w:proofErr w:type="spellEnd"/>
            <w:r w:rsidRPr="003E74F7">
              <w:rPr>
                <w:rFonts w:ascii="Courier New" w:eastAsia="Times New Roman" w:hAnsi="Courier New" w:cs="Courier New"/>
                <w:color w:val="A9B7C6"/>
                <w:sz w:val="20"/>
                <w:szCs w:val="20"/>
              </w:rPr>
              <w:t>, y)</w:t>
            </w:r>
            <w:r w:rsidR="00F9616A">
              <w:rPr>
                <w:rFonts w:ascii="Courier New" w:eastAsia="Times New Roman" w:hAnsi="Courier New" w:cs="Courier New"/>
                <w:color w:val="A9B7C6"/>
                <w:sz w:val="20"/>
                <w:szCs w:val="20"/>
              </w:rPr>
              <w:t xml:space="preserve">)   </w:t>
            </w:r>
          </w:p>
          <w:p w14:paraId="721FAC48" w14:textId="1EC66558" w:rsidR="00F9616A" w:rsidRDefault="00F9616A" w:rsidP="003E74F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                  </w:t>
            </w:r>
          </w:p>
          <w:p w14:paraId="7033DE56" w14:textId="77777777" w:rsidR="00F9616A" w:rsidRPr="00F9616A" w:rsidRDefault="00F9616A" w:rsidP="00F9616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F9616A">
              <w:rPr>
                <w:rFonts w:ascii="Courier New" w:eastAsia="Times New Roman" w:hAnsi="Courier New" w:cs="Courier New"/>
                <w:color w:val="A9B7C6"/>
                <w:sz w:val="20"/>
                <w:szCs w:val="20"/>
              </w:rPr>
              <w:t>cv2.imshow("Output", image)</w:t>
            </w:r>
          </w:p>
          <w:p w14:paraId="205B77AE" w14:textId="10E5713F" w:rsidR="00F9616A" w:rsidRPr="003E74F7" w:rsidRDefault="00F9616A" w:rsidP="00F9616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F9616A">
              <w:rPr>
                <w:rFonts w:ascii="Courier New" w:eastAsia="Times New Roman" w:hAnsi="Courier New" w:cs="Courier New"/>
                <w:color w:val="A9B7C6"/>
                <w:sz w:val="20"/>
                <w:szCs w:val="20"/>
              </w:rPr>
              <w:t>cv2.waitKey(0)</w:t>
            </w:r>
          </w:p>
          <w:p w14:paraId="584A13AB" w14:textId="77777777" w:rsidR="00B56DA4" w:rsidRDefault="00B56DA4" w:rsidP="00B56DA4">
            <w:pPr>
              <w:spacing w:before="240"/>
            </w:pPr>
          </w:p>
          <w:p w14:paraId="6B0A8CBF" w14:textId="3C2AA501" w:rsidR="00B56DA4" w:rsidRPr="004048B0" w:rsidRDefault="003E74F7" w:rsidP="00B56DA4">
            <w:pPr>
              <w:spacing w:before="240"/>
            </w:pPr>
            <w:r>
              <w:t xml:space="preserve">We first </w:t>
            </w:r>
            <w:r>
              <w:t xml:space="preserve">filter out </w:t>
            </w:r>
            <w:r>
              <w:t xml:space="preserve">the </w:t>
            </w:r>
            <w:r>
              <w:t>weak detections by ensuring the `confidence` is</w:t>
            </w:r>
            <w:r>
              <w:t xml:space="preserve"> gr</w:t>
            </w:r>
            <w:r>
              <w:t>eater than the minimum confidence</w:t>
            </w:r>
            <w:r>
              <w:t>. If that’s true we visualize the result.</w:t>
            </w:r>
          </w:p>
        </w:tc>
      </w:tr>
      <w:tr w:rsidR="00980FC8" w:rsidRPr="004048B0" w14:paraId="5586C37B" w14:textId="77777777" w:rsidTr="00B56DA4">
        <w:trPr>
          <w:trHeight w:val="68"/>
        </w:trPr>
        <w:tc>
          <w:tcPr>
            <w:tcW w:w="10800" w:type="dxa"/>
            <w:gridSpan w:val="2"/>
          </w:tcPr>
          <w:p w14:paraId="145D2CA7" w14:textId="4B182DFA" w:rsidR="00B56DA4" w:rsidRPr="004048B0" w:rsidRDefault="00B56DA4" w:rsidP="00B56DA4">
            <w:pPr>
              <w:spacing w:before="240"/>
            </w:pPr>
          </w:p>
        </w:tc>
      </w:tr>
      <w:tr w:rsidR="00B56DA4" w:rsidRPr="004048B0" w14:paraId="10DD781D" w14:textId="77777777" w:rsidTr="00B56DA4">
        <w:trPr>
          <w:trHeight w:val="68"/>
        </w:trPr>
        <w:tc>
          <w:tcPr>
            <w:tcW w:w="10800" w:type="dxa"/>
            <w:gridSpan w:val="2"/>
          </w:tcPr>
          <w:p w14:paraId="52BF52EF" w14:textId="77777777" w:rsidR="00B56DA4" w:rsidRPr="004048B0" w:rsidRDefault="00B56DA4" w:rsidP="00B56DA4">
            <w:pPr>
              <w:spacing w:before="240"/>
            </w:pPr>
            <w:r w:rsidRPr="004048B0">
              <w:drawing>
                <wp:inline distT="0" distB="0" distL="0" distR="0" wp14:anchorId="6579BC3F" wp14:editId="0A37A677">
                  <wp:extent cx="2286000" cy="222740"/>
                  <wp:effectExtent l="0" t="0" r="0" b="6350"/>
                  <wp:docPr id="38" name="Graphic 3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B56DA4" w:rsidRPr="004048B0" w14:paraId="4053AF52" w14:textId="77777777" w:rsidTr="00B56DA4">
        <w:trPr>
          <w:trHeight w:val="68"/>
        </w:trPr>
        <w:tc>
          <w:tcPr>
            <w:tcW w:w="10800" w:type="dxa"/>
            <w:gridSpan w:val="2"/>
          </w:tcPr>
          <w:p w14:paraId="1B55A97C" w14:textId="78480E72" w:rsidR="00B56DA4" w:rsidRPr="00B56DA4" w:rsidRDefault="00B56DA4" w:rsidP="00B56DA4">
            <w:pPr>
              <w:pStyle w:val="Heading2"/>
            </w:pPr>
            <w:r w:rsidRPr="00B56DA4">
              <w:t xml:space="preserve">PART </w:t>
            </w:r>
            <w:r>
              <w:t>3</w:t>
            </w:r>
          </w:p>
        </w:tc>
      </w:tr>
    </w:tbl>
    <w:p w14:paraId="1C69E462"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256B526E"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5D974900" w14:textId="77777777" w:rsidTr="006551C3">
        <w:trPr>
          <w:trHeight w:val="432"/>
        </w:trPr>
        <w:tc>
          <w:tcPr>
            <w:tcW w:w="3600" w:type="dxa"/>
            <w:vMerge w:val="restart"/>
            <w:vAlign w:val="center"/>
          </w:tcPr>
          <w:p w14:paraId="2145FCBC" w14:textId="77777777" w:rsidR="004A4C49" w:rsidRPr="004048B0" w:rsidRDefault="004A4C49" w:rsidP="004D4384">
            <w:pPr>
              <w:pStyle w:val="Quote"/>
            </w:pPr>
            <w:r w:rsidRPr="004048B0">
              <w:br w:type="page"/>
            </w:r>
            <w:sdt>
              <w:sdtPr>
                <w:id w:val="242228321"/>
                <w:placeholder>
                  <w:docPart w:val="73C2E535E89142408A05F3EEC8225100"/>
                </w:placeholder>
                <w:temporary/>
                <w:showingPlcHdr/>
                <w15:appearance w15:val="hidden"/>
              </w:sdtPr>
              <w:sdtEndPr/>
              <w:sdtContent>
                <w:r w:rsidR="006F5A91" w:rsidRPr="004D4384">
                  <w:t>Lorem ipsum dolor sit amet, consectetur adipiscing elit.</w:t>
                </w:r>
              </w:sdtContent>
            </w:sdt>
          </w:p>
        </w:tc>
        <w:tc>
          <w:tcPr>
            <w:tcW w:w="7191" w:type="dxa"/>
          </w:tcPr>
          <w:p w14:paraId="14FD89AC" w14:textId="77777777" w:rsidR="004A4C49" w:rsidRPr="004048B0" w:rsidRDefault="004A4C49" w:rsidP="00B56DA4">
            <w:pPr>
              <w:jc w:val="right"/>
            </w:pPr>
            <w:r w:rsidRPr="004048B0">
              <w:rPr>
                <w:noProof/>
                <w:lang w:eastAsia="en-AU"/>
              </w:rPr>
              <w:drawing>
                <wp:inline distT="0" distB="0" distL="0" distR="0" wp14:anchorId="0EB235EA" wp14:editId="65CB1A6D">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7A05A193" w14:textId="77777777" w:rsidTr="00FE44CB">
        <w:trPr>
          <w:trHeight w:val="1440"/>
        </w:trPr>
        <w:tc>
          <w:tcPr>
            <w:tcW w:w="3600" w:type="dxa"/>
            <w:vMerge/>
          </w:tcPr>
          <w:p w14:paraId="0FD863B6" w14:textId="77777777" w:rsidR="004A4C49" w:rsidRPr="004048B0" w:rsidRDefault="004A4C49" w:rsidP="004D4384">
            <w:pPr>
              <w:pStyle w:val="Quote"/>
            </w:pPr>
          </w:p>
        </w:tc>
        <w:tc>
          <w:tcPr>
            <w:tcW w:w="7191" w:type="dxa"/>
          </w:tcPr>
          <w:p w14:paraId="7B76075E" w14:textId="188DEDC3" w:rsidR="004A4C49" w:rsidRPr="004048B0" w:rsidRDefault="00980FC8" w:rsidP="00B56DA4">
            <w:pPr>
              <w:pStyle w:val="Heading2"/>
              <w:jc w:val="right"/>
            </w:pPr>
            <w:r>
              <w:t>Testing our code</w:t>
            </w:r>
          </w:p>
        </w:tc>
      </w:tr>
      <w:tr w:rsidR="004A4C49" w:rsidRPr="004048B0" w14:paraId="7E666B90" w14:textId="77777777" w:rsidTr="006551C3">
        <w:trPr>
          <w:trHeight w:val="11583"/>
        </w:trPr>
        <w:tc>
          <w:tcPr>
            <w:tcW w:w="3600" w:type="dxa"/>
            <w:vMerge/>
          </w:tcPr>
          <w:p w14:paraId="45146B21" w14:textId="77777777" w:rsidR="004A4C49" w:rsidRPr="004048B0" w:rsidRDefault="004A4C49" w:rsidP="004D4384">
            <w:pPr>
              <w:pStyle w:val="Quote"/>
            </w:pPr>
          </w:p>
        </w:tc>
        <w:tc>
          <w:tcPr>
            <w:tcW w:w="7191" w:type="dxa"/>
          </w:tcPr>
          <w:sdt>
            <w:sdtPr>
              <w:id w:val="855076196"/>
              <w:placeholder>
                <w:docPart w:val="3B1371596EEB4BBABFAF69781922BCB5"/>
              </w:placeholder>
              <w:temporary/>
              <w:showingPlcHdr/>
              <w15:appearance w15:val="hidden"/>
            </w:sdtPr>
            <w:sdtEndPr/>
            <w:sdtContent>
              <w:p w14:paraId="3B5EAC07"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9FA569E" w14:textId="77777777" w:rsidR="006F5A91" w:rsidRPr="004048B0" w:rsidRDefault="006F5A91" w:rsidP="006F5A91"/>
              <w:p w14:paraId="53D9CF94"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65FD34FC" w14:textId="77777777" w:rsidR="006F5A91" w:rsidRPr="004048B0" w:rsidRDefault="006F5A91" w:rsidP="006F5A91"/>
              <w:p w14:paraId="3DE687AE"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4FEFF9C6" w14:textId="77777777" w:rsidR="006F5A91" w:rsidRPr="004048B0" w:rsidRDefault="006F5A91" w:rsidP="006F5A91"/>
              <w:p w14:paraId="444DF96C"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489E65DF"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7FB707C1" w14:textId="77777777" w:rsidR="005F350F" w:rsidRPr="004048B0" w:rsidRDefault="005F350F"/>
    <w:tbl>
      <w:tblPr>
        <w:tblW w:w="0" w:type="auto"/>
        <w:tblLook w:val="0600" w:firstRow="0" w:lastRow="0" w:firstColumn="0" w:lastColumn="0" w:noHBand="1" w:noVBand="1"/>
      </w:tblPr>
      <w:tblGrid>
        <w:gridCol w:w="10800"/>
      </w:tblGrid>
      <w:tr w:rsidR="004A4C49" w:rsidRPr="004048B0" w14:paraId="536062FB" w14:textId="77777777" w:rsidTr="00F32B21">
        <w:trPr>
          <w:trHeight w:val="432"/>
        </w:trPr>
        <w:tc>
          <w:tcPr>
            <w:tcW w:w="10800" w:type="dxa"/>
          </w:tcPr>
          <w:p w14:paraId="2BB17EF6" w14:textId="77777777" w:rsidR="004A4C49" w:rsidRPr="004048B0" w:rsidRDefault="004A4C49" w:rsidP="00D51608">
            <w:pPr>
              <w:rPr>
                <w:noProof/>
              </w:rPr>
            </w:pPr>
            <w:r w:rsidRPr="004048B0">
              <w:rPr>
                <w:noProof/>
                <w:lang w:eastAsia="en-AU"/>
              </w:rPr>
              <w:drawing>
                <wp:inline distT="0" distB="0" distL="0" distR="0" wp14:anchorId="3BC1A393" wp14:editId="0EAD03A4">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384D36C1" w14:textId="77777777" w:rsidTr="00FE44CB">
        <w:trPr>
          <w:trHeight w:val="1440"/>
        </w:trPr>
        <w:tc>
          <w:tcPr>
            <w:tcW w:w="10800" w:type="dxa"/>
          </w:tcPr>
          <w:p w14:paraId="33C21931" w14:textId="42F3FB9C" w:rsidR="004A4C49" w:rsidRPr="004048B0" w:rsidRDefault="00783CB1" w:rsidP="004048B0">
            <w:pPr>
              <w:pStyle w:val="Heading2"/>
            </w:pPr>
            <w:r>
              <w:t>CONCLUSION</w:t>
            </w:r>
          </w:p>
        </w:tc>
      </w:tr>
      <w:tr w:rsidR="004A4C49" w:rsidRPr="004048B0" w14:paraId="7CD951D0" w14:textId="77777777" w:rsidTr="00F32B21">
        <w:trPr>
          <w:trHeight w:val="1764"/>
        </w:trPr>
        <w:tc>
          <w:tcPr>
            <w:tcW w:w="10800" w:type="dxa"/>
          </w:tcPr>
          <w:sdt>
            <w:sdtPr>
              <w:id w:val="160512444"/>
              <w:placeholder>
                <w:docPart w:val="4974548D9A4F47B5AFFF87D4A0048107"/>
              </w:placeholder>
              <w:temporary/>
              <w:showingPlcHdr/>
              <w15:appearance w15:val="hidden"/>
            </w:sdtPr>
            <w:sdtEndPr/>
            <w:sdtContent>
              <w:p w14:paraId="053A6EAC"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2DB466D2"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6F8F62BD" w14:textId="77777777" w:rsidTr="008F1ABD">
        <w:trPr>
          <w:trHeight w:val="288"/>
        </w:trPr>
        <w:tc>
          <w:tcPr>
            <w:tcW w:w="10800" w:type="dxa"/>
          </w:tcPr>
          <w:p w14:paraId="38249C5D" w14:textId="77777777" w:rsidR="0072626F" w:rsidRPr="004048B0" w:rsidRDefault="0072626F" w:rsidP="004A4C49"/>
        </w:tc>
      </w:tr>
    </w:tbl>
    <w:p w14:paraId="1DFA0C99"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41E19A" w14:textId="77777777" w:rsidR="00057FE9" w:rsidRDefault="00057FE9" w:rsidP="006B633A">
      <w:r>
        <w:separator/>
      </w:r>
    </w:p>
  </w:endnote>
  <w:endnote w:type="continuationSeparator" w:id="0">
    <w:p w14:paraId="69F5AF79" w14:textId="77777777" w:rsidR="00057FE9" w:rsidRDefault="00057FE9"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F0122" w14:textId="77777777" w:rsidR="006B633A" w:rsidRPr="006F5A91" w:rsidRDefault="00057FE9" w:rsidP="006F5A91">
    <w:pPr>
      <w:pStyle w:val="Footer"/>
    </w:pPr>
    <w:sdt>
      <w:sdtPr>
        <w:rPr>
          <w:rFonts w:ascii="Calibri" w:hAnsi="Calibri" w:cs="Calibri"/>
          <w:color w:val="000000"/>
          <w:lang w:val="en-AU"/>
        </w:rPr>
        <w:id w:val="566458770"/>
        <w:placeholder>
          <w:docPart w:val="2060DFECE97B4CA0AF2C3EC2D1FB575E"/>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41CBB" w14:textId="5668EE28" w:rsidR="006F5A91" w:rsidRPr="006F5A91" w:rsidRDefault="00245116" w:rsidP="006F5A91">
    <w:pPr>
      <w:pStyle w:val="Footer"/>
    </w:pPr>
    <w:r>
      <w:rPr>
        <w:rFonts w:ascii="Calibri" w:hAnsi="Calibri" w:cs="Calibri"/>
        <w:color w:val="000000"/>
      </w:rPr>
      <w:t>OpenCV Tutorial</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98DC85" w14:textId="77777777" w:rsidR="00057FE9" w:rsidRDefault="00057FE9" w:rsidP="006B633A">
      <w:r>
        <w:separator/>
      </w:r>
    </w:p>
  </w:footnote>
  <w:footnote w:type="continuationSeparator" w:id="0">
    <w:p w14:paraId="632D736D" w14:textId="77777777" w:rsidR="00057FE9" w:rsidRDefault="00057FE9"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2ED97FFB"/>
    <w:multiLevelType w:val="hybridMultilevel"/>
    <w:tmpl w:val="24AE6D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908D7"/>
    <w:multiLevelType w:val="multilevel"/>
    <w:tmpl w:val="858A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0"/>
  </w:num>
  <w:num w:numId="4">
    <w:abstractNumId w:val="5"/>
  </w:num>
  <w:num w:numId="5">
    <w:abstractNumId w:val="8"/>
  </w:num>
  <w:num w:numId="6">
    <w:abstractNumId w:val="4"/>
  </w:num>
  <w:num w:numId="7">
    <w:abstractNumId w:val="2"/>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isplayBackgroundShap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245116"/>
    <w:rsid w:val="0000108F"/>
    <w:rsid w:val="000227CA"/>
    <w:rsid w:val="000239FD"/>
    <w:rsid w:val="000378D7"/>
    <w:rsid w:val="000504EC"/>
    <w:rsid w:val="00051294"/>
    <w:rsid w:val="00056A5E"/>
    <w:rsid w:val="00056AF4"/>
    <w:rsid w:val="00056F25"/>
    <w:rsid w:val="00057FE9"/>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45116"/>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E74F7"/>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13A2"/>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3CB1"/>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80FC8"/>
    <w:rsid w:val="00990C95"/>
    <w:rsid w:val="009A622D"/>
    <w:rsid w:val="009B38E4"/>
    <w:rsid w:val="009C1C87"/>
    <w:rsid w:val="009C3C13"/>
    <w:rsid w:val="009D0407"/>
    <w:rsid w:val="009D1F8E"/>
    <w:rsid w:val="00A010B3"/>
    <w:rsid w:val="00A0307F"/>
    <w:rsid w:val="00A06303"/>
    <w:rsid w:val="00A12CCB"/>
    <w:rsid w:val="00A143CB"/>
    <w:rsid w:val="00A33B7B"/>
    <w:rsid w:val="00A33E0D"/>
    <w:rsid w:val="00A354ED"/>
    <w:rsid w:val="00A4544F"/>
    <w:rsid w:val="00A518BE"/>
    <w:rsid w:val="00A53830"/>
    <w:rsid w:val="00A708FA"/>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56DA4"/>
    <w:rsid w:val="00B6266F"/>
    <w:rsid w:val="00B678B1"/>
    <w:rsid w:val="00B71316"/>
    <w:rsid w:val="00B87557"/>
    <w:rsid w:val="00B95D01"/>
    <w:rsid w:val="00BA4317"/>
    <w:rsid w:val="00BA668D"/>
    <w:rsid w:val="00BB23E5"/>
    <w:rsid w:val="00BB33BB"/>
    <w:rsid w:val="00BB4ABB"/>
    <w:rsid w:val="00BC5684"/>
    <w:rsid w:val="00BD4C91"/>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9616A"/>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4E719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E74F7"/>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customStyle="1" w:styleId="enlighter-k0">
    <w:name w:val="enlighter-k0"/>
    <w:basedOn w:val="DefaultParagraphFont"/>
    <w:rsid w:val="00B56DA4"/>
  </w:style>
  <w:style w:type="character" w:customStyle="1" w:styleId="enlighter-k10">
    <w:name w:val="enlighter-k10"/>
    <w:basedOn w:val="DefaultParagraphFont"/>
    <w:rsid w:val="00B56DA4"/>
  </w:style>
  <w:style w:type="character" w:customStyle="1" w:styleId="enlighter-text">
    <w:name w:val="enlighter-text"/>
    <w:basedOn w:val="DefaultParagraphFont"/>
    <w:rsid w:val="00B56DA4"/>
  </w:style>
  <w:style w:type="paragraph" w:styleId="ListParagraph">
    <w:name w:val="List Paragraph"/>
    <w:basedOn w:val="Normal"/>
    <w:uiPriority w:val="34"/>
    <w:semiHidden/>
    <w:rsid w:val="00BD4C91"/>
    <w:pPr>
      <w:ind w:left="720"/>
      <w:contextualSpacing/>
    </w:pPr>
  </w:style>
  <w:style w:type="character" w:customStyle="1" w:styleId="enlighter-m1">
    <w:name w:val="enlighter-m1"/>
    <w:basedOn w:val="DefaultParagraphFont"/>
    <w:rsid w:val="00BD4C91"/>
  </w:style>
  <w:style w:type="character" w:customStyle="1" w:styleId="enlighter-g1">
    <w:name w:val="enlighter-g1"/>
    <w:basedOn w:val="DefaultParagraphFont"/>
    <w:rsid w:val="00BD4C91"/>
  </w:style>
  <w:style w:type="character" w:customStyle="1" w:styleId="enlighter-s0">
    <w:name w:val="enlighter-s0"/>
    <w:basedOn w:val="DefaultParagraphFont"/>
    <w:rsid w:val="00BD4C91"/>
  </w:style>
  <w:style w:type="character" w:customStyle="1" w:styleId="enlighter-n1">
    <w:name w:val="enlighter-n1"/>
    <w:basedOn w:val="DefaultParagraphFont"/>
    <w:rsid w:val="00BD4C91"/>
  </w:style>
  <w:style w:type="character" w:customStyle="1" w:styleId="enlighter-n0">
    <w:name w:val="enlighter-n0"/>
    <w:basedOn w:val="DefaultParagraphFont"/>
    <w:rsid w:val="00BD4C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9957">
      <w:bodyDiv w:val="1"/>
      <w:marLeft w:val="0"/>
      <w:marRight w:val="0"/>
      <w:marTop w:val="0"/>
      <w:marBottom w:val="0"/>
      <w:divBdr>
        <w:top w:val="none" w:sz="0" w:space="0" w:color="auto"/>
        <w:left w:val="none" w:sz="0" w:space="0" w:color="auto"/>
        <w:bottom w:val="none" w:sz="0" w:space="0" w:color="auto"/>
        <w:right w:val="none" w:sz="0" w:space="0" w:color="auto"/>
      </w:divBdr>
      <w:divsChild>
        <w:div w:id="649287071">
          <w:marLeft w:val="0"/>
          <w:marRight w:val="0"/>
          <w:marTop w:val="0"/>
          <w:marBottom w:val="0"/>
          <w:divBdr>
            <w:top w:val="single" w:sz="2" w:space="0" w:color="FFFFFF"/>
            <w:left w:val="single" w:sz="2" w:space="0" w:color="FFFFFF"/>
            <w:bottom w:val="single" w:sz="2" w:space="0" w:color="FFFFFF"/>
            <w:right w:val="single" w:sz="2" w:space="0" w:color="FFFFFF"/>
          </w:divBdr>
          <w:divsChild>
            <w:div w:id="144862617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69969563">
          <w:marLeft w:val="0"/>
          <w:marRight w:val="0"/>
          <w:marTop w:val="0"/>
          <w:marBottom w:val="0"/>
          <w:divBdr>
            <w:top w:val="single" w:sz="2" w:space="0" w:color="FFFFFF"/>
            <w:left w:val="single" w:sz="2" w:space="0" w:color="FFFFFF"/>
            <w:bottom w:val="single" w:sz="2" w:space="0" w:color="FFFFFF"/>
            <w:right w:val="single" w:sz="2" w:space="0" w:color="FFFFFF"/>
          </w:divBdr>
          <w:divsChild>
            <w:div w:id="15723516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15518720">
          <w:marLeft w:val="0"/>
          <w:marRight w:val="0"/>
          <w:marTop w:val="0"/>
          <w:marBottom w:val="0"/>
          <w:divBdr>
            <w:top w:val="single" w:sz="2" w:space="0" w:color="FFFFFF"/>
            <w:left w:val="single" w:sz="2" w:space="0" w:color="FFFFFF"/>
            <w:bottom w:val="single" w:sz="2" w:space="0" w:color="FFFFFF"/>
            <w:right w:val="single" w:sz="2" w:space="0" w:color="FFFFFF"/>
          </w:divBdr>
          <w:divsChild>
            <w:div w:id="123111698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80448935">
          <w:marLeft w:val="0"/>
          <w:marRight w:val="0"/>
          <w:marTop w:val="0"/>
          <w:marBottom w:val="0"/>
          <w:divBdr>
            <w:top w:val="single" w:sz="2" w:space="0" w:color="FFFFFF"/>
            <w:left w:val="single" w:sz="2" w:space="0" w:color="FFFFFF"/>
            <w:bottom w:val="single" w:sz="2" w:space="0" w:color="FFFFFF"/>
            <w:right w:val="single" w:sz="2" w:space="0" w:color="FFFFFF"/>
          </w:divBdr>
          <w:divsChild>
            <w:div w:id="2618058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 w:id="247426590">
      <w:bodyDiv w:val="1"/>
      <w:marLeft w:val="0"/>
      <w:marRight w:val="0"/>
      <w:marTop w:val="0"/>
      <w:marBottom w:val="0"/>
      <w:divBdr>
        <w:top w:val="none" w:sz="0" w:space="0" w:color="auto"/>
        <w:left w:val="none" w:sz="0" w:space="0" w:color="auto"/>
        <w:bottom w:val="none" w:sz="0" w:space="0" w:color="auto"/>
        <w:right w:val="none" w:sz="0" w:space="0" w:color="auto"/>
      </w:divBdr>
      <w:divsChild>
        <w:div w:id="1377970563">
          <w:marLeft w:val="0"/>
          <w:marRight w:val="0"/>
          <w:marTop w:val="0"/>
          <w:marBottom w:val="300"/>
          <w:divBdr>
            <w:top w:val="none" w:sz="0" w:space="0" w:color="auto"/>
            <w:left w:val="none" w:sz="0" w:space="0" w:color="auto"/>
            <w:bottom w:val="none" w:sz="0" w:space="0" w:color="auto"/>
            <w:right w:val="none" w:sz="0" w:space="0" w:color="auto"/>
          </w:divBdr>
          <w:divsChild>
            <w:div w:id="1877111988">
              <w:marLeft w:val="0"/>
              <w:marRight w:val="0"/>
              <w:marTop w:val="0"/>
              <w:marBottom w:val="0"/>
              <w:divBdr>
                <w:top w:val="none" w:sz="0" w:space="0" w:color="auto"/>
                <w:left w:val="none" w:sz="0" w:space="0" w:color="auto"/>
                <w:bottom w:val="none" w:sz="0" w:space="0" w:color="auto"/>
                <w:right w:val="none" w:sz="0" w:space="0" w:color="auto"/>
              </w:divBdr>
              <w:divsChild>
                <w:div w:id="1434940233">
                  <w:marLeft w:val="0"/>
                  <w:marRight w:val="0"/>
                  <w:marTop w:val="0"/>
                  <w:marBottom w:val="0"/>
                  <w:divBdr>
                    <w:top w:val="none" w:sz="0" w:space="0" w:color="auto"/>
                    <w:left w:val="none" w:sz="0" w:space="0" w:color="auto"/>
                    <w:bottom w:val="none" w:sz="0" w:space="0" w:color="auto"/>
                    <w:right w:val="none" w:sz="0" w:space="0" w:color="auto"/>
                  </w:divBdr>
                  <w:divsChild>
                    <w:div w:id="1885291483">
                      <w:marLeft w:val="0"/>
                      <w:marRight w:val="0"/>
                      <w:marTop w:val="0"/>
                      <w:marBottom w:val="0"/>
                      <w:divBdr>
                        <w:top w:val="none" w:sz="0" w:space="0" w:color="auto"/>
                        <w:left w:val="none" w:sz="0" w:space="0" w:color="auto"/>
                        <w:bottom w:val="none" w:sz="0" w:space="0" w:color="auto"/>
                        <w:right w:val="none" w:sz="0" w:space="0" w:color="auto"/>
                      </w:divBdr>
                      <w:divsChild>
                        <w:div w:id="564878045">
                          <w:marLeft w:val="0"/>
                          <w:marRight w:val="0"/>
                          <w:marTop w:val="0"/>
                          <w:marBottom w:val="0"/>
                          <w:divBdr>
                            <w:top w:val="single" w:sz="2" w:space="0" w:color="FFFFFF"/>
                            <w:left w:val="single" w:sz="2" w:space="0" w:color="FFFFFF"/>
                            <w:bottom w:val="single" w:sz="2" w:space="0" w:color="FFFFFF"/>
                            <w:right w:val="single" w:sz="2" w:space="0" w:color="FFFFFF"/>
                          </w:divBdr>
                          <w:divsChild>
                            <w:div w:id="42253047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sChild>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76145339">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116411355">
      <w:bodyDiv w:val="1"/>
      <w:marLeft w:val="0"/>
      <w:marRight w:val="0"/>
      <w:marTop w:val="0"/>
      <w:marBottom w:val="0"/>
      <w:divBdr>
        <w:top w:val="none" w:sz="0" w:space="0" w:color="auto"/>
        <w:left w:val="none" w:sz="0" w:space="0" w:color="auto"/>
        <w:bottom w:val="none" w:sz="0" w:space="0" w:color="auto"/>
        <w:right w:val="none" w:sz="0" w:space="0" w:color="auto"/>
      </w:divBdr>
      <w:divsChild>
        <w:div w:id="479619290">
          <w:marLeft w:val="0"/>
          <w:marRight w:val="0"/>
          <w:marTop w:val="0"/>
          <w:marBottom w:val="0"/>
          <w:divBdr>
            <w:top w:val="single" w:sz="2" w:space="0" w:color="FFFFFF"/>
            <w:left w:val="single" w:sz="2" w:space="0" w:color="FFFFFF"/>
            <w:bottom w:val="single" w:sz="2" w:space="0" w:color="FFFFFF"/>
            <w:right w:val="single" w:sz="2" w:space="0" w:color="FFFFFF"/>
          </w:divBdr>
          <w:divsChild>
            <w:div w:id="110861838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26923184">
          <w:marLeft w:val="0"/>
          <w:marRight w:val="0"/>
          <w:marTop w:val="0"/>
          <w:marBottom w:val="0"/>
          <w:divBdr>
            <w:top w:val="single" w:sz="2" w:space="0" w:color="FFFFFF"/>
            <w:left w:val="single" w:sz="2" w:space="0" w:color="FFFFFF"/>
            <w:bottom w:val="single" w:sz="2" w:space="0" w:color="FFFFFF"/>
            <w:right w:val="single" w:sz="2" w:space="0" w:color="FFFFFF"/>
          </w:divBdr>
          <w:divsChild>
            <w:div w:id="18082588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2798818">
          <w:marLeft w:val="0"/>
          <w:marRight w:val="0"/>
          <w:marTop w:val="0"/>
          <w:marBottom w:val="0"/>
          <w:divBdr>
            <w:top w:val="single" w:sz="2" w:space="0" w:color="FFFFFF"/>
            <w:left w:val="single" w:sz="2" w:space="0" w:color="FFFFFF"/>
            <w:bottom w:val="single" w:sz="2" w:space="0" w:color="FFFFFF"/>
            <w:right w:val="single" w:sz="2" w:space="0" w:color="FFFFFF"/>
          </w:divBdr>
          <w:divsChild>
            <w:div w:id="1097293003">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 w:id="1235703499">
      <w:bodyDiv w:val="1"/>
      <w:marLeft w:val="0"/>
      <w:marRight w:val="0"/>
      <w:marTop w:val="0"/>
      <w:marBottom w:val="0"/>
      <w:divBdr>
        <w:top w:val="none" w:sz="0" w:space="0" w:color="auto"/>
        <w:left w:val="none" w:sz="0" w:space="0" w:color="auto"/>
        <w:bottom w:val="none" w:sz="0" w:space="0" w:color="auto"/>
        <w:right w:val="none" w:sz="0" w:space="0" w:color="auto"/>
      </w:divBdr>
    </w:div>
    <w:div w:id="1363285661">
      <w:bodyDiv w:val="1"/>
      <w:marLeft w:val="0"/>
      <w:marRight w:val="0"/>
      <w:marTop w:val="0"/>
      <w:marBottom w:val="0"/>
      <w:divBdr>
        <w:top w:val="none" w:sz="0" w:space="0" w:color="auto"/>
        <w:left w:val="none" w:sz="0" w:space="0" w:color="auto"/>
        <w:bottom w:val="none" w:sz="0" w:space="0" w:color="auto"/>
        <w:right w:val="none" w:sz="0" w:space="0" w:color="auto"/>
      </w:divBdr>
      <w:divsChild>
        <w:div w:id="375355596">
          <w:marLeft w:val="0"/>
          <w:marRight w:val="0"/>
          <w:marTop w:val="0"/>
          <w:marBottom w:val="0"/>
          <w:divBdr>
            <w:top w:val="single" w:sz="2" w:space="0" w:color="FFFFFF"/>
            <w:left w:val="single" w:sz="2" w:space="0" w:color="FFFFFF"/>
            <w:bottom w:val="single" w:sz="2" w:space="0" w:color="FFFFFF"/>
            <w:right w:val="single" w:sz="2" w:space="0" w:color="FFFFFF"/>
          </w:divBdr>
          <w:divsChild>
            <w:div w:id="115055931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17835036">
          <w:marLeft w:val="0"/>
          <w:marRight w:val="0"/>
          <w:marTop w:val="0"/>
          <w:marBottom w:val="0"/>
          <w:divBdr>
            <w:top w:val="single" w:sz="2" w:space="0" w:color="FFFFFF"/>
            <w:left w:val="single" w:sz="2" w:space="0" w:color="FFFFFF"/>
            <w:bottom w:val="single" w:sz="2" w:space="0" w:color="FFFFFF"/>
            <w:right w:val="single" w:sz="2" w:space="0" w:color="FFFFFF"/>
          </w:divBdr>
          <w:divsChild>
            <w:div w:id="132312077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96512692">
          <w:marLeft w:val="0"/>
          <w:marRight w:val="0"/>
          <w:marTop w:val="0"/>
          <w:marBottom w:val="0"/>
          <w:divBdr>
            <w:top w:val="single" w:sz="2" w:space="0" w:color="FFFFFF"/>
            <w:left w:val="single" w:sz="2" w:space="0" w:color="FFFFFF"/>
            <w:bottom w:val="single" w:sz="2" w:space="0" w:color="FFFFFF"/>
            <w:right w:val="single" w:sz="2" w:space="0" w:color="FFFFFF"/>
          </w:divBdr>
          <w:divsChild>
            <w:div w:id="1916891156">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 w:id="1370762022">
      <w:bodyDiv w:val="1"/>
      <w:marLeft w:val="0"/>
      <w:marRight w:val="0"/>
      <w:marTop w:val="0"/>
      <w:marBottom w:val="0"/>
      <w:divBdr>
        <w:top w:val="none" w:sz="0" w:space="0" w:color="auto"/>
        <w:left w:val="none" w:sz="0" w:space="0" w:color="auto"/>
        <w:bottom w:val="none" w:sz="0" w:space="0" w:color="auto"/>
        <w:right w:val="none" w:sz="0" w:space="0" w:color="auto"/>
      </w:divBdr>
    </w:div>
    <w:div w:id="1512138585">
      <w:bodyDiv w:val="1"/>
      <w:marLeft w:val="0"/>
      <w:marRight w:val="0"/>
      <w:marTop w:val="0"/>
      <w:marBottom w:val="0"/>
      <w:divBdr>
        <w:top w:val="none" w:sz="0" w:space="0" w:color="auto"/>
        <w:left w:val="none" w:sz="0" w:space="0" w:color="auto"/>
        <w:bottom w:val="none" w:sz="0" w:space="0" w:color="auto"/>
        <w:right w:val="none" w:sz="0" w:space="0" w:color="auto"/>
      </w:divBdr>
      <w:divsChild>
        <w:div w:id="2045209334">
          <w:marLeft w:val="0"/>
          <w:marRight w:val="0"/>
          <w:marTop w:val="0"/>
          <w:marBottom w:val="0"/>
          <w:divBdr>
            <w:top w:val="single" w:sz="2" w:space="0" w:color="FFFFFF"/>
            <w:left w:val="single" w:sz="2" w:space="0" w:color="FFFFFF"/>
            <w:bottom w:val="single" w:sz="2" w:space="0" w:color="FFFFFF"/>
            <w:right w:val="single" w:sz="2" w:space="0" w:color="FFFFFF"/>
          </w:divBdr>
          <w:divsChild>
            <w:div w:id="1757032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24214958">
          <w:marLeft w:val="0"/>
          <w:marRight w:val="0"/>
          <w:marTop w:val="0"/>
          <w:marBottom w:val="0"/>
          <w:divBdr>
            <w:top w:val="single" w:sz="2" w:space="0" w:color="FFFFFF"/>
            <w:left w:val="single" w:sz="2" w:space="0" w:color="FFFFFF"/>
            <w:bottom w:val="single" w:sz="2" w:space="0" w:color="FFFFFF"/>
            <w:right w:val="single" w:sz="2" w:space="0" w:color="FFFFFF"/>
          </w:divBdr>
          <w:divsChild>
            <w:div w:id="7394236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48801770">
          <w:marLeft w:val="0"/>
          <w:marRight w:val="0"/>
          <w:marTop w:val="0"/>
          <w:marBottom w:val="0"/>
          <w:divBdr>
            <w:top w:val="single" w:sz="2" w:space="0" w:color="FFFFFF"/>
            <w:left w:val="single" w:sz="2" w:space="0" w:color="FFFFFF"/>
            <w:bottom w:val="single" w:sz="2" w:space="0" w:color="FFFFFF"/>
            <w:right w:val="single" w:sz="2" w:space="0" w:color="FFFFFF"/>
          </w:divBdr>
          <w:divsChild>
            <w:div w:id="8763595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32998368">
          <w:marLeft w:val="0"/>
          <w:marRight w:val="0"/>
          <w:marTop w:val="0"/>
          <w:marBottom w:val="0"/>
          <w:divBdr>
            <w:top w:val="single" w:sz="2" w:space="0" w:color="FFFFFF"/>
            <w:left w:val="single" w:sz="2" w:space="0" w:color="FFFFFF"/>
            <w:bottom w:val="single" w:sz="2" w:space="0" w:color="FFFFFF"/>
            <w:right w:val="single" w:sz="2" w:space="0" w:color="FFFFFF"/>
          </w:divBdr>
          <w:divsChild>
            <w:div w:id="725150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33010489">
          <w:marLeft w:val="0"/>
          <w:marRight w:val="0"/>
          <w:marTop w:val="0"/>
          <w:marBottom w:val="0"/>
          <w:divBdr>
            <w:top w:val="single" w:sz="2" w:space="0" w:color="FFFFFF"/>
            <w:left w:val="single" w:sz="2" w:space="0" w:color="FFFFFF"/>
            <w:bottom w:val="single" w:sz="2" w:space="0" w:color="FFFFFF"/>
            <w:right w:val="single" w:sz="2" w:space="0" w:color="FFFFFF"/>
          </w:divBdr>
          <w:divsChild>
            <w:div w:id="205576518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99931261">
          <w:marLeft w:val="0"/>
          <w:marRight w:val="0"/>
          <w:marTop w:val="0"/>
          <w:marBottom w:val="0"/>
          <w:divBdr>
            <w:top w:val="single" w:sz="2" w:space="0" w:color="FFFFFF"/>
            <w:left w:val="single" w:sz="2" w:space="0" w:color="FFFFFF"/>
            <w:bottom w:val="single" w:sz="2" w:space="0" w:color="FFFFFF"/>
            <w:right w:val="single" w:sz="2" w:space="0" w:color="FFFFFF"/>
          </w:divBdr>
          <w:divsChild>
            <w:div w:id="203411454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41079305">
          <w:marLeft w:val="0"/>
          <w:marRight w:val="0"/>
          <w:marTop w:val="0"/>
          <w:marBottom w:val="0"/>
          <w:divBdr>
            <w:top w:val="single" w:sz="2" w:space="0" w:color="FFFFFF"/>
            <w:left w:val="single" w:sz="2" w:space="0" w:color="FFFFFF"/>
            <w:bottom w:val="single" w:sz="2" w:space="0" w:color="FFFFFF"/>
            <w:right w:val="single" w:sz="2" w:space="0" w:color="FFFFFF"/>
          </w:divBdr>
          <w:divsChild>
            <w:div w:id="128759006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15874931">
          <w:marLeft w:val="0"/>
          <w:marRight w:val="0"/>
          <w:marTop w:val="0"/>
          <w:marBottom w:val="0"/>
          <w:divBdr>
            <w:top w:val="single" w:sz="2" w:space="0" w:color="FFFFFF"/>
            <w:left w:val="single" w:sz="2" w:space="0" w:color="FFFFFF"/>
            <w:bottom w:val="single" w:sz="2" w:space="0" w:color="FFFFFF"/>
            <w:right w:val="single" w:sz="2" w:space="0" w:color="FFFFFF"/>
          </w:divBdr>
          <w:divsChild>
            <w:div w:id="72549581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29401721">
          <w:marLeft w:val="0"/>
          <w:marRight w:val="0"/>
          <w:marTop w:val="0"/>
          <w:marBottom w:val="0"/>
          <w:divBdr>
            <w:top w:val="single" w:sz="2" w:space="0" w:color="FFFFFF"/>
            <w:left w:val="single" w:sz="2" w:space="0" w:color="FFFFFF"/>
            <w:bottom w:val="single" w:sz="2" w:space="0" w:color="FFFFFF"/>
            <w:right w:val="single" w:sz="2" w:space="0" w:color="FFFFFF"/>
          </w:divBdr>
          <w:divsChild>
            <w:div w:id="194892261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12656016">
          <w:marLeft w:val="0"/>
          <w:marRight w:val="0"/>
          <w:marTop w:val="0"/>
          <w:marBottom w:val="0"/>
          <w:divBdr>
            <w:top w:val="single" w:sz="2" w:space="0" w:color="FFFFFF"/>
            <w:left w:val="single" w:sz="2" w:space="0" w:color="FFFFFF"/>
            <w:bottom w:val="single" w:sz="2" w:space="0" w:color="FFFFFF"/>
            <w:right w:val="single" w:sz="2" w:space="0" w:color="FFFFFF"/>
          </w:divBdr>
          <w:divsChild>
            <w:div w:id="168855747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09463747">
          <w:marLeft w:val="0"/>
          <w:marRight w:val="0"/>
          <w:marTop w:val="0"/>
          <w:marBottom w:val="0"/>
          <w:divBdr>
            <w:top w:val="single" w:sz="2" w:space="0" w:color="FFFFFF"/>
            <w:left w:val="single" w:sz="2" w:space="0" w:color="FFFFFF"/>
            <w:bottom w:val="single" w:sz="2" w:space="0" w:color="FFFFFF"/>
            <w:right w:val="single" w:sz="2" w:space="0" w:color="FFFFFF"/>
          </w:divBdr>
          <w:divsChild>
            <w:div w:id="22880884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9213604">
          <w:marLeft w:val="0"/>
          <w:marRight w:val="0"/>
          <w:marTop w:val="0"/>
          <w:marBottom w:val="0"/>
          <w:divBdr>
            <w:top w:val="single" w:sz="2" w:space="0" w:color="FFFFFF"/>
            <w:left w:val="single" w:sz="2" w:space="0" w:color="FFFFFF"/>
            <w:bottom w:val="single" w:sz="2" w:space="0" w:color="FFFFFF"/>
            <w:right w:val="single" w:sz="2" w:space="0" w:color="FFFFFF"/>
          </w:divBdr>
          <w:divsChild>
            <w:div w:id="2330106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32286457">
          <w:marLeft w:val="0"/>
          <w:marRight w:val="0"/>
          <w:marTop w:val="0"/>
          <w:marBottom w:val="0"/>
          <w:divBdr>
            <w:top w:val="single" w:sz="2" w:space="0" w:color="FFFFFF"/>
            <w:left w:val="single" w:sz="2" w:space="0" w:color="FFFFFF"/>
            <w:bottom w:val="single" w:sz="2" w:space="0" w:color="FFFFFF"/>
            <w:right w:val="single" w:sz="2" w:space="0" w:color="FFFFFF"/>
          </w:divBdr>
          <w:divsChild>
            <w:div w:id="11786924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22846240">
          <w:marLeft w:val="0"/>
          <w:marRight w:val="0"/>
          <w:marTop w:val="0"/>
          <w:marBottom w:val="0"/>
          <w:divBdr>
            <w:top w:val="single" w:sz="2" w:space="0" w:color="FFFFFF"/>
            <w:left w:val="single" w:sz="2" w:space="0" w:color="FFFFFF"/>
            <w:bottom w:val="single" w:sz="2" w:space="0" w:color="FFFFFF"/>
            <w:right w:val="single" w:sz="2" w:space="0" w:color="FFFFFF"/>
          </w:divBdr>
          <w:divsChild>
            <w:div w:id="142595317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45222149">
          <w:marLeft w:val="0"/>
          <w:marRight w:val="0"/>
          <w:marTop w:val="0"/>
          <w:marBottom w:val="0"/>
          <w:divBdr>
            <w:top w:val="single" w:sz="2" w:space="0" w:color="FFFFFF"/>
            <w:left w:val="single" w:sz="2" w:space="0" w:color="FFFFFF"/>
            <w:bottom w:val="single" w:sz="2" w:space="0" w:color="FFFFFF"/>
            <w:right w:val="single" w:sz="2" w:space="0" w:color="FFFFFF"/>
          </w:divBdr>
          <w:divsChild>
            <w:div w:id="1149091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49063022">
          <w:marLeft w:val="0"/>
          <w:marRight w:val="0"/>
          <w:marTop w:val="0"/>
          <w:marBottom w:val="0"/>
          <w:divBdr>
            <w:top w:val="single" w:sz="2" w:space="0" w:color="FFFFFF"/>
            <w:left w:val="single" w:sz="2" w:space="0" w:color="FFFFFF"/>
            <w:bottom w:val="single" w:sz="2" w:space="0" w:color="FFFFFF"/>
            <w:right w:val="single" w:sz="2" w:space="0" w:color="FFFFFF"/>
          </w:divBdr>
          <w:divsChild>
            <w:div w:id="12587535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57384131">
          <w:marLeft w:val="0"/>
          <w:marRight w:val="0"/>
          <w:marTop w:val="0"/>
          <w:marBottom w:val="0"/>
          <w:divBdr>
            <w:top w:val="single" w:sz="2" w:space="0" w:color="FFFFFF"/>
            <w:left w:val="single" w:sz="2" w:space="0" w:color="FFFFFF"/>
            <w:bottom w:val="single" w:sz="2" w:space="0" w:color="FFFFFF"/>
            <w:right w:val="single" w:sz="2" w:space="0" w:color="FFFFFF"/>
          </w:divBdr>
          <w:divsChild>
            <w:div w:id="190691015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00319147">
          <w:marLeft w:val="0"/>
          <w:marRight w:val="0"/>
          <w:marTop w:val="0"/>
          <w:marBottom w:val="0"/>
          <w:divBdr>
            <w:top w:val="single" w:sz="2" w:space="0" w:color="FFFFFF"/>
            <w:left w:val="single" w:sz="2" w:space="0" w:color="FFFFFF"/>
            <w:bottom w:val="single" w:sz="2" w:space="0" w:color="FFFFFF"/>
            <w:right w:val="single" w:sz="2" w:space="0" w:color="FFFFFF"/>
          </w:divBdr>
          <w:divsChild>
            <w:div w:id="5736025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71179691">
          <w:marLeft w:val="0"/>
          <w:marRight w:val="0"/>
          <w:marTop w:val="0"/>
          <w:marBottom w:val="0"/>
          <w:divBdr>
            <w:top w:val="single" w:sz="2" w:space="0" w:color="FFFFFF"/>
            <w:left w:val="single" w:sz="2" w:space="0" w:color="FFFFFF"/>
            <w:bottom w:val="single" w:sz="2" w:space="0" w:color="FFFFFF"/>
            <w:right w:val="single" w:sz="2" w:space="0" w:color="FFFFFF"/>
          </w:divBdr>
          <w:divsChild>
            <w:div w:id="843102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55287323">
          <w:marLeft w:val="0"/>
          <w:marRight w:val="0"/>
          <w:marTop w:val="0"/>
          <w:marBottom w:val="0"/>
          <w:divBdr>
            <w:top w:val="single" w:sz="2" w:space="0" w:color="FFFFFF"/>
            <w:left w:val="single" w:sz="2" w:space="0" w:color="FFFFFF"/>
            <w:bottom w:val="single" w:sz="2" w:space="0" w:color="FFFFFF"/>
            <w:right w:val="single" w:sz="2" w:space="0" w:color="FFFFFF"/>
          </w:divBdr>
          <w:divsChild>
            <w:div w:id="40083323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30965875">
          <w:marLeft w:val="0"/>
          <w:marRight w:val="0"/>
          <w:marTop w:val="0"/>
          <w:marBottom w:val="0"/>
          <w:divBdr>
            <w:top w:val="single" w:sz="2" w:space="0" w:color="FFFFFF"/>
            <w:left w:val="single" w:sz="2" w:space="0" w:color="FFFFFF"/>
            <w:bottom w:val="single" w:sz="2" w:space="0" w:color="FFFFFF"/>
            <w:right w:val="single" w:sz="2" w:space="0" w:color="FFFFFF"/>
          </w:divBdr>
          <w:divsChild>
            <w:div w:id="51546193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84976630">
          <w:marLeft w:val="0"/>
          <w:marRight w:val="0"/>
          <w:marTop w:val="0"/>
          <w:marBottom w:val="0"/>
          <w:divBdr>
            <w:top w:val="single" w:sz="2" w:space="0" w:color="FFFFFF"/>
            <w:left w:val="single" w:sz="2" w:space="0" w:color="FFFFFF"/>
            <w:bottom w:val="single" w:sz="2" w:space="0" w:color="FFFFFF"/>
            <w:right w:val="single" w:sz="2" w:space="0" w:color="FFFFFF"/>
          </w:divBdr>
          <w:divsChild>
            <w:div w:id="158946306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 w:id="1770395468">
      <w:bodyDiv w:val="1"/>
      <w:marLeft w:val="0"/>
      <w:marRight w:val="0"/>
      <w:marTop w:val="0"/>
      <w:marBottom w:val="0"/>
      <w:divBdr>
        <w:top w:val="none" w:sz="0" w:space="0" w:color="auto"/>
        <w:left w:val="none" w:sz="0" w:space="0" w:color="auto"/>
        <w:bottom w:val="none" w:sz="0" w:space="0" w:color="auto"/>
        <w:right w:val="none" w:sz="0" w:space="0" w:color="auto"/>
      </w:divBdr>
      <w:divsChild>
        <w:div w:id="1433085888">
          <w:marLeft w:val="0"/>
          <w:marRight w:val="0"/>
          <w:marTop w:val="0"/>
          <w:marBottom w:val="0"/>
          <w:divBdr>
            <w:top w:val="single" w:sz="2" w:space="0" w:color="FFFFFF"/>
            <w:left w:val="single" w:sz="2" w:space="0" w:color="FFFFFF"/>
            <w:bottom w:val="single" w:sz="2" w:space="0" w:color="FFFFFF"/>
            <w:right w:val="single" w:sz="2" w:space="0" w:color="FFFFFF"/>
          </w:divBdr>
          <w:divsChild>
            <w:div w:id="98134811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29436811">
          <w:marLeft w:val="0"/>
          <w:marRight w:val="0"/>
          <w:marTop w:val="0"/>
          <w:marBottom w:val="0"/>
          <w:divBdr>
            <w:top w:val="single" w:sz="2" w:space="0" w:color="FFFFFF"/>
            <w:left w:val="single" w:sz="2" w:space="0" w:color="FFFFFF"/>
            <w:bottom w:val="single" w:sz="2" w:space="0" w:color="FFFFFF"/>
            <w:right w:val="single" w:sz="2" w:space="0" w:color="FFFFFF"/>
          </w:divBdr>
          <w:divsChild>
            <w:div w:id="23470435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5256682">
          <w:marLeft w:val="0"/>
          <w:marRight w:val="0"/>
          <w:marTop w:val="0"/>
          <w:marBottom w:val="0"/>
          <w:divBdr>
            <w:top w:val="single" w:sz="2" w:space="0" w:color="FFFFFF"/>
            <w:left w:val="single" w:sz="2" w:space="0" w:color="FFFFFF"/>
            <w:bottom w:val="single" w:sz="2" w:space="0" w:color="FFFFFF"/>
            <w:right w:val="single" w:sz="2" w:space="0" w:color="FFFFFF"/>
          </w:divBdr>
          <w:divsChild>
            <w:div w:id="203896357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81653748">
          <w:marLeft w:val="0"/>
          <w:marRight w:val="0"/>
          <w:marTop w:val="0"/>
          <w:marBottom w:val="0"/>
          <w:divBdr>
            <w:top w:val="single" w:sz="2" w:space="0" w:color="FFFFFF"/>
            <w:left w:val="single" w:sz="2" w:space="0" w:color="FFFFFF"/>
            <w:bottom w:val="single" w:sz="2" w:space="0" w:color="FFFFFF"/>
            <w:right w:val="single" w:sz="2" w:space="0" w:color="FFFFFF"/>
          </w:divBdr>
          <w:divsChild>
            <w:div w:id="213451745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61142310">
          <w:marLeft w:val="0"/>
          <w:marRight w:val="0"/>
          <w:marTop w:val="0"/>
          <w:marBottom w:val="0"/>
          <w:divBdr>
            <w:top w:val="single" w:sz="2" w:space="0" w:color="FFFFFF"/>
            <w:left w:val="single" w:sz="2" w:space="0" w:color="FFFFFF"/>
            <w:bottom w:val="single" w:sz="2" w:space="0" w:color="FFFFFF"/>
            <w:right w:val="single" w:sz="2" w:space="0" w:color="FFFFFF"/>
          </w:divBdr>
          <w:divsChild>
            <w:div w:id="119865992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41247273">
          <w:marLeft w:val="0"/>
          <w:marRight w:val="0"/>
          <w:marTop w:val="0"/>
          <w:marBottom w:val="0"/>
          <w:divBdr>
            <w:top w:val="single" w:sz="2" w:space="0" w:color="FFFFFF"/>
            <w:left w:val="single" w:sz="2" w:space="0" w:color="FFFFFF"/>
            <w:bottom w:val="single" w:sz="2" w:space="0" w:color="FFFFFF"/>
            <w:right w:val="single" w:sz="2" w:space="0" w:color="FFFFFF"/>
          </w:divBdr>
          <w:divsChild>
            <w:div w:id="18764911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48389972">
          <w:marLeft w:val="0"/>
          <w:marRight w:val="0"/>
          <w:marTop w:val="0"/>
          <w:marBottom w:val="0"/>
          <w:divBdr>
            <w:top w:val="single" w:sz="2" w:space="0" w:color="FFFFFF"/>
            <w:left w:val="single" w:sz="2" w:space="0" w:color="FFFFFF"/>
            <w:bottom w:val="single" w:sz="2" w:space="0" w:color="FFFFFF"/>
            <w:right w:val="single" w:sz="2" w:space="0" w:color="FFFFFF"/>
          </w:divBdr>
          <w:divsChild>
            <w:div w:id="193921246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 w:id="1989045011">
      <w:bodyDiv w:val="1"/>
      <w:marLeft w:val="0"/>
      <w:marRight w:val="0"/>
      <w:marTop w:val="0"/>
      <w:marBottom w:val="0"/>
      <w:divBdr>
        <w:top w:val="none" w:sz="0" w:space="0" w:color="auto"/>
        <w:left w:val="none" w:sz="0" w:space="0" w:color="auto"/>
        <w:bottom w:val="none" w:sz="0" w:space="0" w:color="auto"/>
        <w:right w:val="none" w:sz="0" w:space="0" w:color="auto"/>
      </w:divBdr>
      <w:divsChild>
        <w:div w:id="1254513273">
          <w:marLeft w:val="0"/>
          <w:marRight w:val="0"/>
          <w:marTop w:val="0"/>
          <w:marBottom w:val="0"/>
          <w:divBdr>
            <w:top w:val="single" w:sz="2" w:space="0" w:color="FFFFFF"/>
            <w:left w:val="single" w:sz="2" w:space="0" w:color="FFFFFF"/>
            <w:bottom w:val="single" w:sz="2" w:space="0" w:color="FFFFFF"/>
            <w:right w:val="single" w:sz="2" w:space="0" w:color="FFFFFF"/>
          </w:divBdr>
          <w:divsChild>
            <w:div w:id="167414446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33339020">
          <w:marLeft w:val="0"/>
          <w:marRight w:val="0"/>
          <w:marTop w:val="0"/>
          <w:marBottom w:val="0"/>
          <w:divBdr>
            <w:top w:val="single" w:sz="2" w:space="0" w:color="FFFFFF"/>
            <w:left w:val="single" w:sz="2" w:space="0" w:color="FFFFFF"/>
            <w:bottom w:val="single" w:sz="2" w:space="0" w:color="FFFFFF"/>
            <w:right w:val="single" w:sz="2" w:space="0" w:color="FFFFFF"/>
          </w:divBdr>
          <w:divsChild>
            <w:div w:id="172445037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83214085">
          <w:marLeft w:val="0"/>
          <w:marRight w:val="0"/>
          <w:marTop w:val="0"/>
          <w:marBottom w:val="0"/>
          <w:divBdr>
            <w:top w:val="single" w:sz="2" w:space="0" w:color="FFFFFF"/>
            <w:left w:val="single" w:sz="2" w:space="0" w:color="FFFFFF"/>
            <w:bottom w:val="single" w:sz="2" w:space="0" w:color="FFFFFF"/>
            <w:right w:val="single" w:sz="2" w:space="0" w:color="FFFFFF"/>
          </w:divBdr>
          <w:divsChild>
            <w:div w:id="3273415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59338060">
          <w:marLeft w:val="0"/>
          <w:marRight w:val="0"/>
          <w:marTop w:val="0"/>
          <w:marBottom w:val="0"/>
          <w:divBdr>
            <w:top w:val="single" w:sz="2" w:space="0" w:color="FFFFFF"/>
            <w:left w:val="single" w:sz="2" w:space="0" w:color="FFFFFF"/>
            <w:bottom w:val="single" w:sz="2" w:space="0" w:color="FFFFFF"/>
            <w:right w:val="single" w:sz="2" w:space="0" w:color="FFFFFF"/>
          </w:divBdr>
          <w:divsChild>
            <w:div w:id="43039551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93382849">
          <w:marLeft w:val="0"/>
          <w:marRight w:val="0"/>
          <w:marTop w:val="0"/>
          <w:marBottom w:val="0"/>
          <w:divBdr>
            <w:top w:val="single" w:sz="2" w:space="0" w:color="FFFFFF"/>
            <w:left w:val="single" w:sz="2" w:space="0" w:color="FFFFFF"/>
            <w:bottom w:val="single" w:sz="2" w:space="0" w:color="FFFFFF"/>
            <w:right w:val="single" w:sz="2" w:space="0" w:color="FFFFFF"/>
          </w:divBdr>
          <w:divsChild>
            <w:div w:id="204656376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55363921">
          <w:marLeft w:val="0"/>
          <w:marRight w:val="0"/>
          <w:marTop w:val="0"/>
          <w:marBottom w:val="0"/>
          <w:divBdr>
            <w:top w:val="single" w:sz="2" w:space="0" w:color="FFFFFF"/>
            <w:left w:val="single" w:sz="2" w:space="0" w:color="FFFFFF"/>
            <w:bottom w:val="single" w:sz="2" w:space="0" w:color="FFFFFF"/>
            <w:right w:val="single" w:sz="2" w:space="0" w:color="FFFFFF"/>
          </w:divBdr>
          <w:divsChild>
            <w:div w:id="113653300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07626992">
          <w:marLeft w:val="0"/>
          <w:marRight w:val="0"/>
          <w:marTop w:val="0"/>
          <w:marBottom w:val="0"/>
          <w:divBdr>
            <w:top w:val="single" w:sz="2" w:space="0" w:color="FFFFFF"/>
            <w:left w:val="single" w:sz="2" w:space="0" w:color="FFFFFF"/>
            <w:bottom w:val="single" w:sz="2" w:space="0" w:color="FFFFFF"/>
            <w:right w:val="single" w:sz="2" w:space="0" w:color="FFFFFF"/>
          </w:divBdr>
          <w:divsChild>
            <w:div w:id="5792516">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 w:id="2008364881">
      <w:bodyDiv w:val="1"/>
      <w:marLeft w:val="0"/>
      <w:marRight w:val="0"/>
      <w:marTop w:val="0"/>
      <w:marBottom w:val="0"/>
      <w:divBdr>
        <w:top w:val="none" w:sz="0" w:space="0" w:color="auto"/>
        <w:left w:val="none" w:sz="0" w:space="0" w:color="auto"/>
        <w:bottom w:val="none" w:sz="0" w:space="0" w:color="auto"/>
        <w:right w:val="none" w:sz="0" w:space="0" w:color="auto"/>
      </w:divBdr>
    </w:div>
    <w:div w:id="213347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48B8F7E64E94CDAA1B2F3CBACDEDF0E"/>
        <w:category>
          <w:name w:val="General"/>
          <w:gallery w:val="placeholder"/>
        </w:category>
        <w:types>
          <w:type w:val="bbPlcHdr"/>
        </w:types>
        <w:behaviors>
          <w:behavior w:val="content"/>
        </w:behaviors>
        <w:guid w:val="{4D163C22-790A-4043-A9E6-C658A1B888A9}"/>
      </w:docPartPr>
      <w:docPartBody>
        <w:p w:rsidR="00000000" w:rsidRDefault="008434E2">
          <w:pPr>
            <w:pStyle w:val="648B8F7E64E94CDAA1B2F3CBACDEDF0E"/>
          </w:pPr>
          <w:r w:rsidRPr="004048B0">
            <w:rPr>
              <w:noProof/>
            </w:rPr>
            <w:t>|</w:t>
          </w:r>
        </w:p>
      </w:docPartBody>
    </w:docPart>
    <w:docPart>
      <w:docPartPr>
        <w:name w:val="2060DFECE97B4CA0AF2C3EC2D1FB575E"/>
        <w:category>
          <w:name w:val="General"/>
          <w:gallery w:val="placeholder"/>
        </w:category>
        <w:types>
          <w:type w:val="bbPlcHdr"/>
        </w:types>
        <w:behaviors>
          <w:behavior w:val="content"/>
        </w:behaviors>
        <w:guid w:val="{F5B4D583-832B-4839-94CD-8D220A40C640}"/>
      </w:docPartPr>
      <w:docPartBody>
        <w:p w:rsidR="00000000" w:rsidRDefault="008434E2">
          <w:pPr>
            <w:pStyle w:val="2060DFECE97B4CA0AF2C3EC2D1FB575E"/>
          </w:pPr>
          <w:r w:rsidRPr="004048B0">
            <w:t>SUBHEADING</w:t>
          </w:r>
        </w:p>
      </w:docPartBody>
    </w:docPart>
    <w:docPart>
      <w:docPartPr>
        <w:name w:val="73C2E535E89142408A05F3EEC8225100"/>
        <w:category>
          <w:name w:val="General"/>
          <w:gallery w:val="placeholder"/>
        </w:category>
        <w:types>
          <w:type w:val="bbPlcHdr"/>
        </w:types>
        <w:behaviors>
          <w:behavior w:val="content"/>
        </w:behaviors>
        <w:guid w:val="{D78895B9-7497-4EB6-BD4E-8C8C3A03D42E}"/>
      </w:docPartPr>
      <w:docPartBody>
        <w:p w:rsidR="00000000" w:rsidRDefault="008434E2">
          <w:pPr>
            <w:pStyle w:val="73C2E535E89142408A05F3EEC8225100"/>
          </w:pPr>
          <w:r w:rsidRPr="004D4384">
            <w:t>Lorem ipsum dolor sit amet, consectetur adipiscing elit.</w:t>
          </w:r>
        </w:p>
      </w:docPartBody>
    </w:docPart>
    <w:docPart>
      <w:docPartPr>
        <w:name w:val="3B1371596EEB4BBABFAF69781922BCB5"/>
        <w:category>
          <w:name w:val="General"/>
          <w:gallery w:val="placeholder"/>
        </w:category>
        <w:types>
          <w:type w:val="bbPlcHdr"/>
        </w:types>
        <w:behaviors>
          <w:behavior w:val="content"/>
        </w:behaviors>
        <w:guid w:val="{8EBF0E31-8687-4F6A-A523-94B5C0DBE184}"/>
      </w:docPartPr>
      <w:docPartBody>
        <w:p w:rsidR="00507D6E" w:rsidRPr="004048B0" w:rsidRDefault="008434E2" w:rsidP="006F5A91">
          <w:r w:rsidRPr="004048B0">
            <w:t>Lorem ipsum dolor sit amet, consectetur adipiscing elit, sed do eiusmod tempor incididunt ut labore et dolore magna aliqua. Feugiat vivamus at augue eget.</w:t>
          </w:r>
          <w:r w:rsidRPr="004048B0">
            <w:t xml:space="preserve"> Vitae turpis massa sed elementum tempus. Bibendum enim facilisis gravida neque. Aenean euismod elementum nisi quis eleifend quam adipiscing vitae proin. Facilisi nullam vehicula ipsum a. Integer enim neque volutpat ac tincidunt vitae semper. Proin sagitti</w:t>
          </w:r>
          <w:r w:rsidRPr="004048B0">
            <w:t>s nisl rhoncus mattis rhoncus. Morbi tristique senectus et netus. Purus ut faucibus pulvinar elementum integer.</w:t>
          </w:r>
        </w:p>
        <w:p w:rsidR="00507D6E" w:rsidRPr="004048B0" w:rsidRDefault="008434E2" w:rsidP="006F5A91"/>
        <w:p w:rsidR="00507D6E" w:rsidRPr="004048B0" w:rsidRDefault="008434E2" w:rsidP="006F5A91">
          <w:r w:rsidRPr="004048B0">
            <w:t xml:space="preserve">Lorem ipsum dolor sit amet, consectetur adipiscing elit, sed do eiusmod tempor incididunt ut labore et dolore magna aliqua. Quis eleifend quam </w:t>
          </w:r>
          <w:r w:rsidRPr="004048B0">
            <w:t>adipiscing vitae proin sagittis nisl rhoncus mattis. At tellus at urna condimentum mattis. Odio aenean sed adipiscing diam donec adipiscing tristique. Molestie ac feugiat sed lectus vestibulum mattis ullamcorper velit sed. Cursus in hac habitasse platea di</w:t>
          </w:r>
          <w:r w:rsidRPr="004048B0">
            <w:t>ctumst quisque sagittis purus sit. Cursus sit amet dictum sit amet justo donec</w:t>
          </w:r>
        </w:p>
        <w:p w:rsidR="00507D6E" w:rsidRPr="004048B0" w:rsidRDefault="008434E2" w:rsidP="006F5A91"/>
        <w:p w:rsidR="00507D6E" w:rsidRPr="004048B0" w:rsidRDefault="008434E2" w:rsidP="006F5A91">
          <w:r w:rsidRPr="004048B0">
            <w:t>Ut ornare lectus sit amet est placerat. Tincidunt vitae semper quis lectus nulla at volutpat. Sit amet nisl suscipit adipiscing bibendum. Nunc sed id semper risus in hendrerit.</w:t>
          </w:r>
          <w:r w:rsidRPr="004048B0">
            <w:t xml:space="preserve"> Tincidunt praesent semper feugiat nibh sed pulvinar proin gravida. Sed felis eget velit aliquet sagittis. Porta lorem mollis aliquam ut porttitor leo a diam. Mattis molestie a iaculis at erat pellentesque adipiscing commodo. Mi proin sed libero enim sed. </w:t>
          </w:r>
          <w:r w:rsidRPr="004048B0">
            <w:t>Egestas diam in arcu cursus euismod quis. Massa ultricies mi quis hendrerit dolor magna. Fermentum iaculis eu non diam phasellus vestibulum.</w:t>
          </w:r>
        </w:p>
        <w:p w:rsidR="00507D6E" w:rsidRPr="004048B0" w:rsidRDefault="008434E2" w:rsidP="006F5A91"/>
        <w:p w:rsidR="00000000" w:rsidRDefault="008434E2">
          <w:pPr>
            <w:pStyle w:val="3B1371596EEB4BBABFAF69781922BCB5"/>
          </w:pPr>
          <w:r w:rsidRPr="004048B0">
            <w:t>Eu lobortis elementum nibh tellus molestie nunc non. Consectetur lorem donec massa sapien faucibus et molestie. Co</w:t>
          </w:r>
          <w:r w:rsidRPr="004048B0">
            <w:t>nsequat interdum varius sit amet mattis vulputate enim. Non enim praesent elementum facilisis leo. Elementum eu facilisis sed odio morbi quis commodo. Bibendum enim facilisis gravida neque convallis a cras semper. Risus in hendrerit gravida rutrum quisque.</w:t>
          </w:r>
          <w:r w:rsidRPr="004048B0">
            <w:t xml:space="preserve"> Aliquam eleifend mi in nulla posuere. Malesuada fames ac turpis egestas maecenas. Molestie ac feugiat sed lectus vestibulum mattis. Eget nullam non nisi est sit amet. Pulvinar elementum integer enim neque. Dui accumsan sit amet nulla facilisi morbi</w:t>
          </w:r>
        </w:p>
      </w:docPartBody>
    </w:docPart>
    <w:docPart>
      <w:docPartPr>
        <w:name w:val="4974548D9A4F47B5AFFF87D4A0048107"/>
        <w:category>
          <w:name w:val="General"/>
          <w:gallery w:val="placeholder"/>
        </w:category>
        <w:types>
          <w:type w:val="bbPlcHdr"/>
        </w:types>
        <w:behaviors>
          <w:behavior w:val="content"/>
        </w:behaviors>
        <w:guid w:val="{49257E0A-B855-4A45-B1D3-33CCF7D0A8B3}"/>
      </w:docPartPr>
      <w:docPartBody>
        <w:p w:rsidR="00507D6E" w:rsidRPr="004048B0" w:rsidRDefault="008434E2" w:rsidP="006F5A91">
          <w:pPr>
            <w:spacing w:before="240"/>
          </w:pPr>
          <w:r w:rsidRPr="004048B0">
            <w:t>Lorem ipsum dolor sit amet, consectetur adipiscing elit, sed do eiusmod tempor incididunt ut labore et dolore magna aliqua. Feugiat vivamus at augue eget. Vitae turpis massa</w:t>
          </w:r>
          <w:r w:rsidRPr="004048B0">
            <w:t xml:space="preserve"> sed elementum tempus. Bibendum enim facilisis gravida neque. Aenean euismod elementum nisi quis eleifend quam adipiscing vitae proin. Facilisi nullam vehicula ipsum a. Integer enim neque volutpat ac tincidunt vitae semper. Proin sagittis nisl rhoncus matt</w:t>
          </w:r>
          <w:r w:rsidRPr="004048B0">
            <w:t>is rhoncus. Morbi tristique senectus et netus. Purus ut faucibus pulvinar elementum integer.</w:t>
          </w:r>
        </w:p>
        <w:p w:rsidR="00000000" w:rsidRDefault="008434E2">
          <w:pPr>
            <w:pStyle w:val="4974548D9A4F47B5AFFF87D4A0048107"/>
          </w:pPr>
          <w:r w:rsidRPr="004048B0">
            <w:t xml:space="preserve">Ut ornare lectus sit amet est placerat. Tincidunt vitae semper quis lectus nulla at volutpat. Sit amet nisl suscipit adipiscing bibendum. Nunc sed id semper risus </w:t>
          </w:r>
          <w:r w:rsidRPr="004048B0">
            <w:t>in hendrerit. Tincidunt praesent semper feugiat nibh sed pulvinar proin gravida. Sed felis eget velit aliquet sagittis. Porta lorem mollis aliquam ut porttitor leo a diam. Mattis molestie a iaculis at erat pellentesque adipiscing commodo.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8E5"/>
    <w:rsid w:val="008434E2"/>
    <w:rsid w:val="00A868E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customStyle="1" w:styleId="E34E7A11617E42C881310BE2661BD8FE">
    <w:name w:val="E34E7A11617E42C881310BE2661BD8FE"/>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1D6046CB43F44CB180687253E629B754">
    <w:name w:val="1D6046CB43F44CB180687253E629B754"/>
  </w:style>
  <w:style w:type="character" w:styleId="PlaceholderText">
    <w:name w:val="Placeholder Text"/>
    <w:basedOn w:val="DefaultParagraphFont"/>
    <w:uiPriority w:val="99"/>
    <w:semiHidden/>
    <w:rPr>
      <w:color w:val="808080"/>
    </w:rPr>
  </w:style>
  <w:style w:type="paragraph" w:customStyle="1" w:styleId="6B51665F443541ACBA008BF18C2B2105">
    <w:name w:val="6B51665F443541ACBA008BF18C2B2105"/>
  </w:style>
  <w:style w:type="paragraph" w:customStyle="1" w:styleId="648B8F7E64E94CDAA1B2F3CBACDEDF0E">
    <w:name w:val="648B8F7E64E94CDAA1B2F3CBACDEDF0E"/>
  </w:style>
  <w:style w:type="paragraph" w:customStyle="1" w:styleId="1631DCC601BF4A2C9CC15F3F80C076EC">
    <w:name w:val="1631DCC601BF4A2C9CC15F3F80C076EC"/>
  </w:style>
  <w:style w:type="paragraph" w:customStyle="1" w:styleId="4113B68409284950818183A334DC301F">
    <w:name w:val="4113B68409284950818183A334DC301F"/>
  </w:style>
  <w:style w:type="paragraph" w:customStyle="1" w:styleId="NormalBold">
    <w:name w:val="Normal Bold"/>
    <w:basedOn w:val="Normal"/>
    <w:uiPriority w:val="8"/>
    <w:qFormat/>
    <w:pPr>
      <w:spacing w:after="0" w:line="240" w:lineRule="auto"/>
    </w:pPr>
    <w:rPr>
      <w:rFonts w:eastAsiaTheme="minorHAnsi"/>
      <w:b/>
      <w:bCs/>
      <w:color w:val="FFFFFF" w:themeColor="background1"/>
      <w:lang w:val="en-US" w:eastAsia="en-US"/>
    </w:rPr>
  </w:style>
  <w:style w:type="paragraph" w:customStyle="1" w:styleId="FF7283F423604F09859FE4979375BB62">
    <w:name w:val="FF7283F423604F09859FE4979375BB62"/>
  </w:style>
  <w:style w:type="paragraph" w:customStyle="1" w:styleId="7BEA10CAF0F94981968A68E9C6663184">
    <w:name w:val="7BEA10CAF0F94981968A68E9C6663184"/>
  </w:style>
  <w:style w:type="paragraph" w:customStyle="1" w:styleId="2060DFECE97B4CA0AF2C3EC2D1FB575E">
    <w:name w:val="2060DFECE97B4CA0AF2C3EC2D1FB575E"/>
  </w:style>
  <w:style w:type="paragraph" w:customStyle="1" w:styleId="F32209F38D544E4D9612478E822F03F3">
    <w:name w:val="F32209F38D544E4D9612478E822F03F3"/>
  </w:style>
  <w:style w:type="paragraph" w:customStyle="1" w:styleId="4C50FE1A33284DBD8EAF7A7E51E2D228">
    <w:name w:val="4C50FE1A33284DBD8EAF7A7E51E2D228"/>
  </w:style>
  <w:style w:type="paragraph" w:customStyle="1" w:styleId="26D88156B4B045EEBEAD42E9557FB56D">
    <w:name w:val="26D88156B4B045EEBEAD42E9557FB56D"/>
  </w:style>
  <w:style w:type="paragraph" w:customStyle="1" w:styleId="199C795C2F634C22A1BAF80B260EECF9">
    <w:name w:val="199C795C2F634C22A1BAF80B260EECF9"/>
  </w:style>
  <w:style w:type="paragraph" w:customStyle="1" w:styleId="3D50B179B0604E3CA82096DCF3F7F7B2">
    <w:name w:val="3D50B179B0604E3CA82096DCF3F7F7B2"/>
  </w:style>
  <w:style w:type="paragraph" w:customStyle="1" w:styleId="ListHeader">
    <w:name w:val="List Header"/>
    <w:basedOn w:val="Normal"/>
    <w:uiPriority w:val="7"/>
    <w:qFormat/>
    <w:rsid w:val="00A868E5"/>
    <w:pPr>
      <w:spacing w:before="80" w:after="0" w:line="240" w:lineRule="auto"/>
    </w:pPr>
    <w:rPr>
      <w:rFonts w:eastAsiaTheme="minorHAnsi"/>
      <w:spacing w:val="40"/>
      <w:kern w:val="28"/>
      <w:sz w:val="28"/>
      <w:lang w:val="en-US" w:eastAsia="en-US"/>
    </w:rPr>
  </w:style>
  <w:style w:type="paragraph" w:customStyle="1" w:styleId="2F1E474380794E6F8E6DFE9AA42C2EB0">
    <w:name w:val="2F1E474380794E6F8E6DFE9AA42C2EB0"/>
  </w:style>
  <w:style w:type="paragraph" w:customStyle="1" w:styleId="Bullets">
    <w:name w:val="Bullets"/>
    <w:basedOn w:val="Normal"/>
    <w:uiPriority w:val="7"/>
    <w:qFormat/>
    <w:rsid w:val="00A868E5"/>
    <w:pPr>
      <w:numPr>
        <w:numId w:val="1"/>
      </w:numPr>
      <w:spacing w:before="120" w:after="0" w:line="240" w:lineRule="auto"/>
      <w:ind w:left="360"/>
    </w:pPr>
    <w:rPr>
      <w:rFonts w:eastAsiaTheme="minorHAnsi"/>
      <w:lang w:val="en-US" w:eastAsia="en-US"/>
    </w:rPr>
  </w:style>
  <w:style w:type="paragraph" w:customStyle="1" w:styleId="C905037907DC492DA6B5047624209000">
    <w:name w:val="C905037907DC492DA6B5047624209000"/>
  </w:style>
  <w:style w:type="paragraph" w:customStyle="1" w:styleId="33BB16F6492C49E6AEF84D3E89490906">
    <w:name w:val="33BB16F6492C49E6AEF84D3E89490906"/>
  </w:style>
  <w:style w:type="paragraph" w:customStyle="1" w:styleId="CFB3F4586A7747A9822AAE7CF631C063">
    <w:name w:val="CFB3F4586A7747A9822AAE7CF631C063"/>
  </w:style>
  <w:style w:type="paragraph" w:customStyle="1" w:styleId="D2999A9288FE433A95BC19A6E432EBB8">
    <w:name w:val="D2999A9288FE433A95BC19A6E432EBB8"/>
  </w:style>
  <w:style w:type="paragraph" w:customStyle="1" w:styleId="3B52F12C7C344FFC85636EEA44DA0333">
    <w:name w:val="3B52F12C7C344FFC85636EEA44DA0333"/>
  </w:style>
  <w:style w:type="paragraph" w:customStyle="1" w:styleId="1E88CAB719054E91B1C6CC504A4B58EB">
    <w:name w:val="1E88CAB719054E91B1C6CC504A4B58EB"/>
  </w:style>
  <w:style w:type="paragraph" w:customStyle="1" w:styleId="B0353D89AF6E40588E3353A22FA3C34D">
    <w:name w:val="B0353D89AF6E40588E3353A22FA3C34D"/>
  </w:style>
  <w:style w:type="paragraph" w:customStyle="1" w:styleId="9DDEC7C38F6148AD9DD53D03A7DA70B3">
    <w:name w:val="9DDEC7C38F6148AD9DD53D03A7DA70B3"/>
  </w:style>
  <w:style w:type="paragraph" w:customStyle="1" w:styleId="44811490A3104781A515723B5F8B0CBE">
    <w:name w:val="44811490A3104781A515723B5F8B0CBE"/>
  </w:style>
  <w:style w:type="paragraph" w:customStyle="1" w:styleId="06619149007841A8BF31CD035931C53A">
    <w:name w:val="06619149007841A8BF31CD035931C53A"/>
  </w:style>
  <w:style w:type="paragraph" w:customStyle="1" w:styleId="5D7C5D290E9E4773BDFFB9E3B21F07C4">
    <w:name w:val="5D7C5D290E9E4773BDFFB9E3B21F07C4"/>
  </w:style>
  <w:style w:type="paragraph" w:customStyle="1" w:styleId="7A17CDADC08F4384980D3932FBD08A7C">
    <w:name w:val="7A17CDADC08F4384980D3932FBD08A7C"/>
  </w:style>
  <w:style w:type="paragraph" w:customStyle="1" w:styleId="73C2E535E89142408A05F3EEC8225100">
    <w:name w:val="73C2E535E89142408A05F3EEC8225100"/>
  </w:style>
  <w:style w:type="paragraph" w:customStyle="1" w:styleId="F6619C6B2F184126BB67A08051A11934">
    <w:name w:val="F6619C6B2F184126BB67A08051A11934"/>
  </w:style>
  <w:style w:type="paragraph" w:customStyle="1" w:styleId="3B1371596EEB4BBABFAF69781922BCB5">
    <w:name w:val="3B1371596EEB4BBABFAF69781922BCB5"/>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67FF0130D3164E5EB0E623B9417D65C1">
    <w:name w:val="67FF0130D3164E5EB0E623B9417D65C1"/>
  </w:style>
  <w:style w:type="paragraph" w:customStyle="1" w:styleId="4974548D9A4F47B5AFFF87D4A0048107">
    <w:name w:val="4974548D9A4F47B5AFFF87D4A0048107"/>
  </w:style>
  <w:style w:type="paragraph" w:customStyle="1" w:styleId="E252EB3C4C444C3282F8737A5DDA1628">
    <w:name w:val="E252EB3C4C444C3282F8737A5DDA1628"/>
  </w:style>
  <w:style w:type="paragraph" w:customStyle="1" w:styleId="368138F5F6304E638307FC737A8B5BE1">
    <w:name w:val="368138F5F6304E638307FC737A8B5BE1"/>
  </w:style>
  <w:style w:type="paragraph" w:customStyle="1" w:styleId="BABEC82E155B4459B39BDFFC186588E3">
    <w:name w:val="BABEC82E155B4459B39BDFFC186588E3"/>
  </w:style>
  <w:style w:type="paragraph" w:customStyle="1" w:styleId="34C104BF726D4376AAFADC0CC1528FC8">
    <w:name w:val="34C104BF726D4376AAFADC0CC1528FC8"/>
  </w:style>
  <w:style w:type="paragraph" w:customStyle="1" w:styleId="630282DF2C2A434BBCF2950FD0273079">
    <w:name w:val="630282DF2C2A434BBCF2950FD0273079"/>
  </w:style>
  <w:style w:type="paragraph" w:customStyle="1" w:styleId="56DC4E63D5AA4FE998CBF40D1E0A6A25">
    <w:name w:val="56DC4E63D5AA4FE998CBF40D1E0A6A25"/>
  </w:style>
  <w:style w:type="paragraph" w:customStyle="1" w:styleId="27088AD2E11249C69677931031D7B034">
    <w:name w:val="27088AD2E11249C69677931031D7B034"/>
  </w:style>
  <w:style w:type="paragraph" w:customStyle="1" w:styleId="C04EBC5F401A4D10A86A512C47C6A50E">
    <w:name w:val="C04EBC5F401A4D10A86A512C47C6A50E"/>
  </w:style>
  <w:style w:type="paragraph" w:customStyle="1" w:styleId="FBC09A09B3614FE99059FB48946B6365">
    <w:name w:val="FBC09A09B3614FE99059FB48946B6365"/>
  </w:style>
  <w:style w:type="paragraph" w:customStyle="1" w:styleId="628573DF6B2F4866BFE53AA34DAA6942">
    <w:name w:val="628573DF6B2F4866BFE53AA34DAA6942"/>
  </w:style>
  <w:style w:type="paragraph" w:customStyle="1" w:styleId="7600A96BA2874103BD0506FED89BF7F8">
    <w:name w:val="7600A96BA2874103BD0506FED89BF7F8"/>
  </w:style>
  <w:style w:type="paragraph" w:customStyle="1" w:styleId="6A239BE2B4554094A0D20F2375B1C1B2">
    <w:name w:val="6A239BE2B4554094A0D20F2375B1C1B2"/>
  </w:style>
  <w:style w:type="paragraph" w:customStyle="1" w:styleId="1440B0981B0E4E4A9323B73D72813949">
    <w:name w:val="1440B0981B0E4E4A9323B73D72813949"/>
  </w:style>
  <w:style w:type="paragraph" w:customStyle="1" w:styleId="681E195FE6F344A5BECEA0A27CBF5629">
    <w:name w:val="681E195FE6F344A5BECEA0A27CBF5629"/>
  </w:style>
  <w:style w:type="paragraph" w:customStyle="1" w:styleId="87AA35B17669431AB2E7748E8177C840">
    <w:name w:val="87AA35B17669431AB2E7748E8177C840"/>
  </w:style>
  <w:style w:type="paragraph" w:customStyle="1" w:styleId="860086AB601F43298947D4223523A6CE">
    <w:name w:val="860086AB601F43298947D4223523A6CE"/>
  </w:style>
  <w:style w:type="paragraph" w:customStyle="1" w:styleId="6D9646841EB540D48F0CEC78DDEBD662">
    <w:name w:val="6D9646841EB540D48F0CEC78DDEBD662"/>
  </w:style>
  <w:style w:type="paragraph" w:customStyle="1" w:styleId="A5EDE59A398B40FA8F68EB286DF254B9">
    <w:name w:val="A5EDE59A398B40FA8F68EB286DF254B9"/>
  </w:style>
  <w:style w:type="paragraph" w:customStyle="1" w:styleId="B14A0B52BE8748338380056E2E498389">
    <w:name w:val="B14A0B52BE8748338380056E2E498389"/>
  </w:style>
  <w:style w:type="paragraph" w:customStyle="1" w:styleId="9CC5BA1108D940938BEE75C4AD14BBFF">
    <w:name w:val="9CC5BA1108D940938BEE75C4AD14BBFF"/>
    <w:rsid w:val="00A868E5"/>
  </w:style>
  <w:style w:type="paragraph" w:customStyle="1" w:styleId="41E58B444E1242169086D6C22EE5E790">
    <w:name w:val="41E58B444E1242169086D6C22EE5E790"/>
    <w:rsid w:val="00A868E5"/>
  </w:style>
  <w:style w:type="paragraph" w:customStyle="1" w:styleId="B42020C3A4DC48258BC44FB48AB2776D">
    <w:name w:val="B42020C3A4DC48258BC44FB48AB2776D"/>
    <w:rsid w:val="00A868E5"/>
  </w:style>
  <w:style w:type="paragraph" w:customStyle="1" w:styleId="8031A6C72C2C4FC4A004F0190398885C">
    <w:name w:val="8031A6C72C2C4FC4A004F0190398885C"/>
    <w:rsid w:val="00A868E5"/>
  </w:style>
  <w:style w:type="paragraph" w:customStyle="1" w:styleId="E1F713F5876340C19CB7E6EC24C859EA">
    <w:name w:val="E1F713F5876340C19CB7E6EC24C859EA"/>
    <w:rsid w:val="00A868E5"/>
  </w:style>
  <w:style w:type="paragraph" w:customStyle="1" w:styleId="CF274D284AD74CB89CD921C29CD94824">
    <w:name w:val="CF274D284AD74CB89CD921C29CD94824"/>
    <w:rsid w:val="00A868E5"/>
  </w:style>
  <w:style w:type="paragraph" w:customStyle="1" w:styleId="82D071D76A5F450AAA2490DC87661910">
    <w:name w:val="82D071D76A5F450AAA2490DC87661910"/>
    <w:rsid w:val="00A868E5"/>
  </w:style>
  <w:style w:type="paragraph" w:customStyle="1" w:styleId="359C865856CC4E51B90CD49CB1E40786">
    <w:name w:val="359C865856CC4E51B90CD49CB1E40786"/>
    <w:rsid w:val="00A868E5"/>
  </w:style>
  <w:style w:type="paragraph" w:customStyle="1" w:styleId="BDCBD5DF0BBD4655A224A0F4B5817F5C">
    <w:name w:val="BDCBD5DF0BBD4655A224A0F4B5817F5C"/>
    <w:rsid w:val="00A868E5"/>
  </w:style>
  <w:style w:type="paragraph" w:customStyle="1" w:styleId="249CAA566F5F45008EBAD6780078E516">
    <w:name w:val="249CAA566F5F45008EBAD6780078E516"/>
    <w:rsid w:val="00A868E5"/>
  </w:style>
  <w:style w:type="paragraph" w:customStyle="1" w:styleId="F0A951E9A1FF49EA8778D80038D89020">
    <w:name w:val="F0A951E9A1FF49EA8778D80038D89020"/>
    <w:rsid w:val="00A868E5"/>
  </w:style>
  <w:style w:type="paragraph" w:customStyle="1" w:styleId="149175C10D0D4D48A327FE1049E0653F">
    <w:name w:val="149175C10D0D4D48A327FE1049E0653F"/>
    <w:rsid w:val="00A868E5"/>
  </w:style>
  <w:style w:type="paragraph" w:customStyle="1" w:styleId="D7F1814A65EA40ED9DC3BFEDD1B374CC">
    <w:name w:val="D7F1814A65EA40ED9DC3BFEDD1B374CC"/>
    <w:rsid w:val="00A868E5"/>
  </w:style>
  <w:style w:type="paragraph" w:customStyle="1" w:styleId="22A3F7B872EC467FADDFA874562F0A36">
    <w:name w:val="22A3F7B872EC467FADDFA874562F0A36"/>
    <w:rsid w:val="00A868E5"/>
  </w:style>
  <w:style w:type="paragraph" w:customStyle="1" w:styleId="1BEB2AFA7A7D4BED8BF395A23A305BBA">
    <w:name w:val="1BEB2AFA7A7D4BED8BF395A23A305BBA"/>
    <w:rsid w:val="00A868E5"/>
  </w:style>
  <w:style w:type="paragraph" w:customStyle="1" w:styleId="F801A54F099941AE95E80E9D4716735B">
    <w:name w:val="F801A54F099941AE95E80E9D4716735B"/>
    <w:rsid w:val="00A868E5"/>
  </w:style>
  <w:style w:type="paragraph" w:customStyle="1" w:styleId="DBE47E3EADAB41D98094243F56400B7E">
    <w:name w:val="DBE47E3EADAB41D98094243F56400B7E"/>
    <w:rsid w:val="00A868E5"/>
  </w:style>
  <w:style w:type="paragraph" w:customStyle="1" w:styleId="ECE981271262437BA802A17B03E2F31D">
    <w:name w:val="ECE981271262437BA802A17B03E2F31D"/>
    <w:rsid w:val="00A868E5"/>
  </w:style>
  <w:style w:type="paragraph" w:customStyle="1" w:styleId="BC8B48C952F043679835B461484FC73C">
    <w:name w:val="BC8B48C952F043679835B461484FC73C"/>
    <w:rsid w:val="00A868E5"/>
  </w:style>
  <w:style w:type="paragraph" w:customStyle="1" w:styleId="1D252C2F02FB4E469CB6A0ADB1451DEB">
    <w:name w:val="1D252C2F02FB4E469CB6A0ADB1451DEB"/>
    <w:rsid w:val="00A868E5"/>
  </w:style>
  <w:style w:type="paragraph" w:customStyle="1" w:styleId="925570C1DBBF4BCA94940D66B8B484E5">
    <w:name w:val="925570C1DBBF4BCA94940D66B8B484E5"/>
    <w:rsid w:val="00A868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9</Pages>
  <Words>989</Words>
  <Characters>5641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2021-02-25T12:04:00Z</dcterms:created>
  <dcterms:modified xsi:type="dcterms:W3CDTF">2021-02-25T15:52:00Z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